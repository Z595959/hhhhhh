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370" w:rsidRDefault="00632370">
      <w:pPr>
        <w:adjustRightInd w:val="0"/>
        <w:snapToGrid w:val="0"/>
      </w:pPr>
    </w:p>
    <w:p w:rsidR="00632370" w:rsidRDefault="005B1F6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87630</wp:posOffset>
                </wp:positionV>
                <wp:extent cx="4940935" cy="626745"/>
                <wp:effectExtent l="0" t="0" r="0" b="0"/>
                <wp:wrapNone/>
                <wp:docPr id="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935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632370" w:rsidRDefault="005B1F6E">
                            <w:pPr>
                              <w:pStyle w:val="a3"/>
                              <w:wordWrap w:val="0"/>
                              <w:adjustRightInd w:val="0"/>
                              <w:snapToGrid w:val="0"/>
                              <w:spacing w:before="0" w:beforeAutospacing="0" w:after="0" w:afterAutospacing="0"/>
                              <w:ind w:right="56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kern w:val="24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56"/>
                                <w:szCs w:val="4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56"/>
                                <w:szCs w:val="40"/>
                              </w:rPr>
                              <w:t>大表哥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56"/>
                                <w:szCs w:val="4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网站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运营经理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56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kern w:val="24"/>
                                <w:sz w:val="56"/>
                                <w:szCs w:val="4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83.1pt;margin-top:6.9pt;width:389.05pt;height:49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" filled="f" stroked="f">
                <v:textbox>
                  <w:txbxContent>
                    <w:p w:rsidR="00632370" w:rsidRDefault="005B1F6E">
                      <w:pPr>
                        <w:pStyle w:val="a3"/>
                        <w:wordWrap w:val="0"/>
                        <w:adjustRightInd w:val="0"/>
                        <w:snapToGrid w:val="0"/>
                        <w:spacing w:before="0" w:beforeAutospacing="0" w:after="0" w:afterAutospacing="0"/>
                        <w:ind w:right="560"/>
                        <w:jc w:val="right"/>
                        <w:rPr>
                          <w:rFonts w:ascii="微软雅黑" w:eastAsia="微软雅黑" w:hAnsi="微软雅黑"/>
                          <w:b/>
                          <w:color w:val="FFFFFF"/>
                          <w:kern w:val="24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56"/>
                          <w:szCs w:val="4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56"/>
                          <w:szCs w:val="40"/>
                        </w:rPr>
                        <w:t>大表哥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56"/>
                          <w:szCs w:val="4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>网站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>运营经理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56"/>
                          <w:szCs w:val="4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/>
                          <w:kern w:val="24"/>
                          <w:sz w:val="56"/>
                          <w:szCs w:val="4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132080</wp:posOffset>
                </wp:positionV>
                <wp:extent cx="7571105" cy="575945"/>
                <wp:effectExtent l="0" t="0" r="10795" b="14605"/>
                <wp:wrapNone/>
                <wp:docPr id="6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575945"/>
                        </a:xfrm>
                        <a:prstGeom prst="rect">
                          <a:avLst/>
                        </a:prstGeom>
                        <a:solidFill>
                          <a:srgbClr val="2E86D6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48506465" id="矩形 44" o:spid="_x0000_s1026" style="position:absolute;left:0;text-align:left;margin-left:-.65pt;margin-top:10.4pt;width:596.15pt;height:45.3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" fillcolor="#2e86d6" stroked="f" strokeweight="1.25pt"/>
            </w:pict>
          </mc:Fallback>
        </mc:AlternateContent>
      </w:r>
    </w:p>
    <w:p w:rsidR="00632370" w:rsidRDefault="005B1F6E">
      <w:pPr>
        <w:adjustRightInd w:val="0"/>
        <w:snapToGrid w:val="0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683260</wp:posOffset>
            </wp:positionH>
            <wp:positionV relativeFrom="paragraph">
              <wp:posOffset>133985</wp:posOffset>
            </wp:positionV>
            <wp:extent cx="899795" cy="1297940"/>
            <wp:effectExtent l="0" t="0" r="14605" b="16510"/>
            <wp:wrapNone/>
            <wp:docPr id="1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5B1F6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90170</wp:posOffset>
                </wp:positionV>
                <wp:extent cx="2270125" cy="709930"/>
                <wp:effectExtent l="0" t="0" r="0" b="0"/>
                <wp:wrapNone/>
                <wp:docPr id="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125" cy="70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632370" w:rsidRDefault="005B1F6E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40"/>
                              <w:jc w:val="right"/>
                              <w:rPr>
                                <w:rFonts w:ascii="微软雅黑" w:eastAsia="微软雅黑" w:hAnsi="微软雅黑"/>
                                <w:color w:val="2E86D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E86D6"/>
                                <w:kern w:val="24"/>
                                <w:sz w:val="22"/>
                                <w:szCs w:val="19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2E86D6"/>
                                <w:kern w:val="24"/>
                                <w:sz w:val="22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E86D6"/>
                                <w:kern w:val="24"/>
                                <w:sz w:val="22"/>
                                <w:szCs w:val="19"/>
                              </w:rPr>
                              <w:t>139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E86D6"/>
                                <w:kern w:val="24"/>
                                <w:sz w:val="22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color w:val="2E86D6"/>
                                <w:kern w:val="24"/>
                                <w:sz w:val="22"/>
                                <w:szCs w:val="19"/>
                              </w:rPr>
                              <w:t>0000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E86D6"/>
                                <w:kern w:val="24"/>
                                <w:sz w:val="22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color w:val="2E86D6"/>
                                <w:kern w:val="24"/>
                                <w:sz w:val="22"/>
                                <w:szCs w:val="19"/>
                              </w:rPr>
                              <w:t>0000</w:t>
                            </w:r>
                          </w:p>
                          <w:p w:rsidR="00632370" w:rsidRDefault="005B1F6E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40"/>
                              <w:jc w:val="right"/>
                              <w:rPr>
                                <w:rFonts w:ascii="微软雅黑" w:eastAsia="微软雅黑" w:hAnsi="微软雅黑"/>
                                <w:color w:val="2E86D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E86D6"/>
                                <w:kern w:val="24"/>
                                <w:sz w:val="22"/>
                                <w:szCs w:val="19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/>
                                <w:color w:val="2E86D6"/>
                                <w:kern w:val="24"/>
                                <w:sz w:val="22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E86D6"/>
                                <w:kern w:val="24"/>
                                <w:sz w:val="22"/>
                                <w:szCs w:val="19"/>
                              </w:rPr>
                              <w:t>712345678@qq.com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7" type="#_x0000_t202" style="position:absolute;left:0;text-align:left;margin-left:352.15pt;margin-top:7.1pt;width:178.75pt;height:5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" filled="f" stroked="f">
                <v:textbox>
                  <w:txbxContent>
                    <w:p w:rsidR="00632370" w:rsidRDefault="005B1F6E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40"/>
                        <w:jc w:val="right"/>
                        <w:rPr>
                          <w:rFonts w:ascii="微软雅黑" w:eastAsia="微软雅黑" w:hAnsi="微软雅黑"/>
                          <w:color w:val="2E86D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E86D6"/>
                          <w:kern w:val="24"/>
                          <w:sz w:val="22"/>
                          <w:szCs w:val="19"/>
                        </w:rPr>
                        <w:t>电话</w:t>
                      </w:r>
                      <w:r>
                        <w:rPr>
                          <w:rFonts w:ascii="微软雅黑" w:eastAsia="微软雅黑" w:hAnsi="微软雅黑"/>
                          <w:color w:val="2E86D6"/>
                          <w:kern w:val="24"/>
                          <w:sz w:val="22"/>
                          <w:szCs w:val="19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2E86D6"/>
                          <w:kern w:val="24"/>
                          <w:sz w:val="22"/>
                          <w:szCs w:val="19"/>
                        </w:rPr>
                        <w:t>139</w:t>
                      </w:r>
                      <w:r>
                        <w:rPr>
                          <w:rFonts w:ascii="微软雅黑" w:eastAsia="微软雅黑" w:hAnsi="微软雅黑" w:hint="eastAsia"/>
                          <w:color w:val="2E86D6"/>
                          <w:kern w:val="24"/>
                          <w:sz w:val="22"/>
                          <w:szCs w:val="19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color w:val="2E86D6"/>
                          <w:kern w:val="24"/>
                          <w:sz w:val="22"/>
                          <w:szCs w:val="19"/>
                        </w:rPr>
                        <w:t>0000</w:t>
                      </w:r>
                      <w:r>
                        <w:rPr>
                          <w:rFonts w:ascii="微软雅黑" w:eastAsia="微软雅黑" w:hAnsi="微软雅黑" w:hint="eastAsia"/>
                          <w:color w:val="2E86D6"/>
                          <w:kern w:val="24"/>
                          <w:sz w:val="22"/>
                          <w:szCs w:val="19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color w:val="2E86D6"/>
                          <w:kern w:val="24"/>
                          <w:sz w:val="22"/>
                          <w:szCs w:val="19"/>
                        </w:rPr>
                        <w:t>0000</w:t>
                      </w:r>
                    </w:p>
                    <w:p w:rsidR="00632370" w:rsidRDefault="005B1F6E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40"/>
                        <w:jc w:val="right"/>
                        <w:rPr>
                          <w:rFonts w:ascii="微软雅黑" w:eastAsia="微软雅黑" w:hAnsi="微软雅黑"/>
                          <w:color w:val="2E86D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E86D6"/>
                          <w:kern w:val="24"/>
                          <w:sz w:val="22"/>
                          <w:szCs w:val="19"/>
                        </w:rPr>
                        <w:t>邮箱</w:t>
                      </w:r>
                      <w:r>
                        <w:rPr>
                          <w:rFonts w:ascii="微软雅黑" w:eastAsia="微软雅黑" w:hAnsi="微软雅黑"/>
                          <w:color w:val="2E86D6"/>
                          <w:kern w:val="24"/>
                          <w:sz w:val="22"/>
                          <w:szCs w:val="19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2E86D6"/>
                          <w:kern w:val="24"/>
                          <w:sz w:val="22"/>
                          <w:szCs w:val="19"/>
                        </w:rPr>
                        <w:t>712345678@qq.com</w:t>
                      </w:r>
                    </w:p>
                  </w:txbxContent>
                </v:textbox>
              </v:shape>
            </w:pict>
          </mc:Fallback>
        </mc:AlternateContent>
      </w:r>
    </w:p>
    <w:p w:rsidR="00632370" w:rsidRDefault="005B1F6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6757035</wp:posOffset>
                </wp:positionH>
                <wp:positionV relativeFrom="paragraph">
                  <wp:posOffset>75565</wp:posOffset>
                </wp:positionV>
                <wp:extent cx="71755" cy="71755"/>
                <wp:effectExtent l="7620" t="7620" r="15875" b="15875"/>
                <wp:wrapNone/>
                <wp:docPr id="15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2E86D6"/>
                        </a:solidFill>
                        <a:ln w="15875" cap="flat" cmpd="sng">
                          <a:solidFill>
                            <a:srgbClr val="2E86D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010EDB62" id="矩形 54" o:spid="_x0000_s1026" style="position:absolute;left:0;text-align:left;margin-left:532.05pt;margin-top:5.95pt;width:5.65pt;height: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" fillcolor="#2e86d6" strokecolor="#2e86d6" strokeweight="1.25pt"/>
            </w:pict>
          </mc:Fallback>
        </mc:AlternateContent>
      </w:r>
    </w:p>
    <w:p w:rsidR="00632370" w:rsidRDefault="005B1F6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105410</wp:posOffset>
                </wp:positionV>
                <wp:extent cx="3851910" cy="0"/>
                <wp:effectExtent l="0" t="0" r="0" b="0"/>
                <wp:wrapNone/>
                <wp:docPr id="13" name="自选图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2E86D6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50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1" o:spid="_x0000_s1026" type="#_x0000_t32" style="position:absolute;left:0;text-align:left;margin-left:236.6pt;margin-top:8.3pt;width:303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" strokecolor="#2e86d6" strokeweight="1.25pt">
                <v:stroke dashstyle="1 1"/>
              </v:shape>
            </w:pict>
          </mc:Fallback>
        </mc:AlternateContent>
      </w:r>
    </w:p>
    <w:p w:rsidR="00632370" w:rsidRDefault="005B1F6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6757035</wp:posOffset>
                </wp:positionH>
                <wp:positionV relativeFrom="paragraph">
                  <wp:posOffset>121920</wp:posOffset>
                </wp:positionV>
                <wp:extent cx="71755" cy="71755"/>
                <wp:effectExtent l="7620" t="7620" r="15875" b="15875"/>
                <wp:wrapNone/>
                <wp:docPr id="16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2E86D6"/>
                        </a:solidFill>
                        <a:ln w="15875" cap="flat" cmpd="sng">
                          <a:solidFill>
                            <a:srgbClr val="2E86D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10225BCF" id="矩形 55" o:spid="_x0000_s1026" style="position:absolute;left:0;text-align:left;margin-left:532.05pt;margin-top:9.6pt;width:5.65pt;height: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" fillcolor="#2e86d6" strokecolor="#2e86d6" strokeweight="1.25pt"/>
            </w:pict>
          </mc:Fallback>
        </mc:AlternateContent>
      </w:r>
    </w:p>
    <w:p w:rsidR="00632370" w:rsidRDefault="005B1F6E">
      <w:pPr>
        <w:adjustRightInd w:val="0"/>
        <w:snapToGrid w:val="0"/>
      </w:pP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153670</wp:posOffset>
                </wp:positionV>
                <wp:extent cx="3851910" cy="0"/>
                <wp:effectExtent l="0" t="0" r="0" b="0"/>
                <wp:wrapNone/>
                <wp:docPr id="14" name="自选图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2E86D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9C04B" id="自选图形 53" o:spid="_x0000_s1026" type="#_x0000_t32" style="position:absolute;left:0;text-align:left;margin-left:236.6pt;margin-top:12.1pt;width:303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" strokecolor="#2e86d6" strokeweight="2.25pt"/>
            </w:pict>
          </mc:Fallback>
        </mc:AlternateContent>
      </w:r>
    </w:p>
    <w:p w:rsidR="00632370" w:rsidRDefault="00632370">
      <w:pPr>
        <w:adjustRightInd w:val="0"/>
        <w:snapToGrid w:val="0"/>
      </w:pPr>
    </w:p>
    <w:p w:rsidR="00632370" w:rsidRDefault="005B1F6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127000</wp:posOffset>
                </wp:positionV>
                <wp:extent cx="1332230" cy="338455"/>
                <wp:effectExtent l="0" t="0" r="1270" b="4445"/>
                <wp:wrapNone/>
                <wp:docPr id="7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338455"/>
                        </a:xfrm>
                        <a:prstGeom prst="rect">
                          <a:avLst/>
                        </a:prstGeom>
                        <a:solidFill>
                          <a:srgbClr val="2E86D6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:rsidR="00632370" w:rsidRDefault="005B1F6E" w:rsidP="00AE0EB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Chars="200" w:firstLine="56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8" style="position:absolute;left:0;text-align:left;margin-left:42.5pt;margin-top:10pt;width:104.9pt;height:2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" fillcolor="#2e86d6" stroked="f" strokeweight="1pt">
                <v:textbox>
                  <w:txbxContent>
                    <w:p w:rsidR="00632370" w:rsidRDefault="005B1F6E" w:rsidP="00AE0EB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Chars="200" w:firstLine="560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 w:rsidR="00632370" w:rsidRDefault="005B1F6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48260</wp:posOffset>
                </wp:positionV>
                <wp:extent cx="215900" cy="179705"/>
                <wp:effectExtent l="0" t="0" r="12700" b="14605"/>
                <wp:wrapNone/>
                <wp:docPr id="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rect l="0" t="0" r="0" b="0"/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80BC56C" id="KSO_Shape" o:spid="_x0000_s1026" style="position:absolute;left:0;text-align:left;margin-left:50.4pt;margin-top:3.8pt;width:17pt;height:1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 textboxrect="0,0,108,81"/>
              </v:shape>
            </w:pict>
          </mc:Fallback>
        </mc:AlternateContent>
      </w:r>
    </w:p>
    <w:p w:rsidR="00632370" w:rsidRDefault="005B1F6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141605</wp:posOffset>
                </wp:positionV>
                <wp:extent cx="6551930" cy="1286510"/>
                <wp:effectExtent l="0" t="0" r="0" b="0"/>
                <wp:wrapNone/>
                <wp:docPr id="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286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AE0EBC" w:rsidRPr="00AE0EBC" w:rsidRDefault="00AE0EBC" w:rsidP="00AE0EB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4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年互联网教育行业运营工作经验，擅长运营管理工作，对新媒体运营、内容运营、社群运营、产品运营也有一定了解，曾带领运营团队成功达成产品从0到100万用户的运营目标；</w:t>
                            </w:r>
                          </w:p>
                          <w:p w:rsidR="00AE0EBC" w:rsidRPr="00AE0EBC" w:rsidRDefault="00AE0EBC" w:rsidP="00AE0EB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具备较强的项目管理能力，独立主导10余个项目的策划、启动及后期的维护工作，多次通过资源互换等方式与百度、网易等知名公司合作，为公司节省数十万元活动经费；</w:t>
                            </w:r>
                          </w:p>
                          <w:p w:rsidR="00AE0EBC" w:rsidRPr="00AE0EBC" w:rsidRDefault="00AE0EBC" w:rsidP="00AE0EB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具备一定的数据分析能力，能根据数据来调整运营策略，提高运营效果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632370" w:rsidRDefault="00AE0EBC" w:rsidP="00AE0EB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有良好的沟通表达能力，擅于有限资源的合理协调，能与多个部门保持良好的合作关系。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9" type="#_x0000_t202" style="position:absolute;left:0;text-align:left;margin-left:39.4pt;margin-top:11.15pt;width:515.9pt;height:10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" filled="f" stroked="f">
                <v:textbox style="mso-fit-shape-to-text:t">
                  <w:txbxContent>
                    <w:p w:rsidR="00AE0EBC" w:rsidRPr="00AE0EBC" w:rsidRDefault="00AE0EBC" w:rsidP="00AE0EBC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4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年互联网教育行业运营工作经验，擅长运营管理工作，对新媒体运营、内容运营、社群运营、产品运营也有一定了解，曾带领运营团队成功达成产品从0到100万用户的运营目标；</w:t>
                      </w:r>
                    </w:p>
                    <w:p w:rsidR="00AE0EBC" w:rsidRPr="00AE0EBC" w:rsidRDefault="00AE0EBC" w:rsidP="00AE0EBC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具备较强的项目管理能力，独立主导10余个项目的策划、启动及后期的维护工作，多次通过资源互换等方式与百度、网易等知名公司合作，为公司节省数十万元活动经费；</w:t>
                      </w:r>
                    </w:p>
                    <w:p w:rsidR="00AE0EBC" w:rsidRPr="00AE0EBC" w:rsidRDefault="00AE0EBC" w:rsidP="00AE0EBC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具备一定的数据分析能力，能根据数据来调整运营策略，提高运营效果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:rsidR="00632370" w:rsidRDefault="00AE0EBC" w:rsidP="00AE0EBC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有良好的沟通表达能力，擅于有限资源的合理协调，能与多个部门保持良好的合作关系。</w:t>
                      </w:r>
                    </w:p>
                  </w:txbxContent>
                </v:textbox>
              </v:shape>
            </w:pict>
          </mc:Fallback>
        </mc:AlternateContent>
      </w: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  <w:bookmarkStart w:id="0" w:name="_GoBack"/>
      <w:bookmarkEnd w:id="0"/>
    </w:p>
    <w:p w:rsidR="00632370" w:rsidRDefault="00632370">
      <w:pPr>
        <w:adjustRightInd w:val="0"/>
        <w:snapToGrid w:val="0"/>
      </w:pPr>
    </w:p>
    <w:p w:rsidR="00AE0EBC" w:rsidRDefault="00AE0EBC">
      <w:pPr>
        <w:adjustRightInd w:val="0"/>
        <w:snapToGrid w:val="0"/>
        <w:rPr>
          <w:rFonts w:hint="eastAsia"/>
        </w:rPr>
      </w:pPr>
    </w:p>
    <w:p w:rsidR="00AE0EBC" w:rsidRDefault="00AE0EBC">
      <w:pPr>
        <w:adjustRightInd w:val="0"/>
        <w:snapToGrid w:val="0"/>
      </w:pPr>
    </w:p>
    <w:p w:rsidR="00AE0EBC" w:rsidRDefault="00AE0EBC">
      <w:pPr>
        <w:adjustRightInd w:val="0"/>
        <w:snapToGrid w:val="0"/>
        <w:rPr>
          <w:rFonts w:hint="eastAsia"/>
        </w:rPr>
      </w:pPr>
    </w:p>
    <w:p w:rsidR="00632370" w:rsidRDefault="005B1F6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113665</wp:posOffset>
                </wp:positionV>
                <wp:extent cx="1332230" cy="338455"/>
                <wp:effectExtent l="0" t="0" r="1270" b="4445"/>
                <wp:wrapNone/>
                <wp:docPr id="9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338455"/>
                        </a:xfrm>
                        <a:prstGeom prst="rect">
                          <a:avLst/>
                        </a:prstGeom>
                        <a:solidFill>
                          <a:srgbClr val="2E86D6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:rsidR="00632370" w:rsidRDefault="005B1F6E" w:rsidP="00AE0EB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Chars="100" w:firstLine="2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44.6pt;margin-top:8.95pt;width:104.9pt;height:2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" fillcolor="#2e86d6" stroked="f" strokeweight="1pt">
                <v:textbox>
                  <w:txbxContent>
                    <w:p w:rsidR="00632370" w:rsidRDefault="005B1F6E" w:rsidP="00AE0EB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Chars="100" w:firstLine="280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 w:rsidR="00632370" w:rsidRDefault="005B1F6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13335</wp:posOffset>
                </wp:positionV>
                <wp:extent cx="179705" cy="215900"/>
                <wp:effectExtent l="0" t="0" r="10795" b="1714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rect l="0" t="0" r="0" b="0"/>
                          <a:pathLst>
                            <a:path w="104" h="100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2BB7B05" id="KSO_Shape" o:spid="_x0000_s1026" style="position:absolute;left:0;text-align:left;margin-left:53.8pt;margin-top:1.05pt;width:14.15pt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4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" path="m15,30v24,,24,,24,c47,44,47,44,47,44v7,9,7,9,7,9c69,30,69,30,69,30v27,,27,,27,c104,53,104,53,104,53v-4,13,-4,13,-4,13c96,65,96,65,96,65,97,55,97,55,97,55,94,47,94,47,94,47,93,65,93,65,93,65v-3,35,-3,35,-3,35c83,100,83,100,83,100v,-32,,-32,,-32c79,68,79,68,79,68v-5,32,-5,32,-5,32c67,100,67,100,67,100,69,65,69,65,69,65v,-17,,-17,,-17c53,61,53,61,53,61,41,53,41,53,41,53v,12,,12,,12c37,100,37,100,37,100v-7,,-7,,-7,c30,68,30,68,30,68v-3,,-3,,-3,c20,100,20,100,20,100v-6,,-6,,-6,c16,65,16,65,16,65v,-16,,-16,,-16c7,60,7,60,7,60v,5,,5,,5c10,65,10,65,10,65v,24,,24,,24c,89,,89,,89,,65,,65,,65v3,,3,,3,c3,60,3,60,3,60,1,59,1,59,1,59,15,30,15,30,15,30xm86,4c80,,73,2,70,8v-3,5,-2,12,4,16c79,27,87,25,90,20,93,14,91,7,86,4xm22,4c28,,35,2,38,8v3,5,2,12,-4,16c29,27,21,25,18,20,15,14,17,7,22,4xe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 textboxrect="0,0,104,100"/>
              </v:shape>
            </w:pict>
          </mc:Fallback>
        </mc:AlternateContent>
      </w:r>
    </w:p>
    <w:p w:rsidR="00632370" w:rsidRDefault="005B1F6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145415</wp:posOffset>
                </wp:positionV>
                <wp:extent cx="6551930" cy="4831080"/>
                <wp:effectExtent l="0" t="0" r="0" b="0"/>
                <wp:wrapNone/>
                <wp:docPr id="2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930" cy="4831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632370" w:rsidRDefault="005B1F6E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.10~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2017.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07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信息科技有限公司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运营经理</w:t>
                            </w:r>
                          </w:p>
                          <w:p w:rsidR="00632370" w:rsidRDefault="005B1F6E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运营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策划：</w:t>
                            </w:r>
                          </w:p>
                          <w:p w:rsidR="00632370" w:rsidRPr="00AE0EBC" w:rsidRDefault="005B1F6E" w:rsidP="00AE0EB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负责网站推广渠道的日常工作管理，包括收集推广渠道、安排推广人员、制定考核指标、审核日常发布内容、相关广告的投放等；</w:t>
                            </w:r>
                          </w:p>
                          <w:p w:rsidR="00632370" w:rsidRPr="00AE0EBC" w:rsidRDefault="005B1F6E" w:rsidP="00AE0EB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负责</w:t>
                            </w:r>
                            <w:proofErr w:type="gramStart"/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网站线</w:t>
                            </w:r>
                            <w:proofErr w:type="gramEnd"/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上线下活动的对接，通过线下</w:t>
                            </w:r>
                            <w:proofErr w:type="gramStart"/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讲座给线上</w:t>
                            </w:r>
                            <w:proofErr w:type="gramEnd"/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导流，安排人员提供线下活动所需文案、海报等资料；</w:t>
                            </w:r>
                          </w:p>
                          <w:p w:rsidR="00632370" w:rsidRPr="00AE0EBC" w:rsidRDefault="005B1F6E" w:rsidP="00AE0EB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根据公司的战略目标结合用户需求及互联网发展趋势，制定线上团队的运营策略，全面负责在线教育类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APP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的整体活跃、留存和付费；</w:t>
                            </w:r>
                          </w:p>
                          <w:p w:rsidR="00632370" w:rsidRPr="00AE0EBC" w:rsidRDefault="005B1F6E" w:rsidP="00AE0EB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不断完善并加强运营数据体系，深入分析各项运营数据，能够从数据中发现问题并提出解决方案，推动整体运营体系高效运转。</w:t>
                            </w:r>
                          </w:p>
                          <w:p w:rsidR="00632370" w:rsidRDefault="005B1F6E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团队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管理：</w:t>
                            </w:r>
                          </w:p>
                          <w:p w:rsidR="00632370" w:rsidRPr="00AE0EBC" w:rsidRDefault="005B1F6E" w:rsidP="00AE0EB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建立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8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人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GS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和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VIP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客服团队，并组织其相关工作：包括收集用户信息、用户意见与用户需求，解决用户相关问题，付费引导等。</w:t>
                            </w:r>
                          </w:p>
                          <w:p w:rsidR="00632370" w:rsidRDefault="005B1F6E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业绩：</w:t>
                            </w:r>
                          </w:p>
                          <w:p w:rsidR="00632370" w:rsidRPr="00AE0EBC" w:rsidRDefault="005B1F6E" w:rsidP="00AE0EB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工作期间，网站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UV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由日均</w:t>
                            </w:r>
                            <w:r w:rsidRPr="00AE0EBC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000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增加到</w:t>
                            </w:r>
                            <w:r w:rsidRPr="00AE0EBC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2000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，高峰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UV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近</w:t>
                            </w:r>
                            <w:r w:rsidRPr="00AE0EBC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5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0000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，网站用户超百万。</w:t>
                            </w:r>
                          </w:p>
                          <w:p w:rsidR="00632370" w:rsidRDefault="0063237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2"/>
                              </w:rPr>
                            </w:pPr>
                          </w:p>
                          <w:p w:rsidR="00632370" w:rsidRDefault="005B1F6E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2015.09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信息科技有限公司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运营主管</w:t>
                            </w:r>
                          </w:p>
                          <w:p w:rsidR="00632370" w:rsidRPr="00AE0EBC" w:rsidRDefault="005B1F6E" w:rsidP="00AE0EB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负责网站前期的日常内容建设，通过网上收集、查看相关书籍收集资料并整理编辑上传到网站；</w:t>
                            </w:r>
                          </w:p>
                          <w:p w:rsidR="00632370" w:rsidRPr="00AE0EBC" w:rsidRDefault="005B1F6E" w:rsidP="00AE0EB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负责公司网站的日常推广工作，包括微博、微信、百度贴吧、豆瓣、人人、百度百科、淘宝店等；</w:t>
                            </w:r>
                          </w:p>
                          <w:p w:rsidR="00632370" w:rsidRPr="00AE0EBC" w:rsidRDefault="005B1F6E" w:rsidP="00AE0EB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定期</w:t>
                            </w:r>
                            <w:proofErr w:type="gramStart"/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组织线</w:t>
                            </w:r>
                            <w:proofErr w:type="gramEnd"/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上活动，提高用户活跃度；</w:t>
                            </w:r>
                          </w:p>
                          <w:p w:rsidR="00632370" w:rsidRPr="00AE0EBC" w:rsidRDefault="005B1F6E" w:rsidP="00AE0EB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按时完成领导布置的工作任务，被评为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2014</w:t>
                            </w:r>
                            <w:r w:rsidRPr="00AE0EB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年度优秀员工。</w:t>
                            </w:r>
                          </w:p>
                          <w:p w:rsidR="00632370" w:rsidRDefault="0063237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03" w:firstLine="44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31" style="position:absolute;left:0;text-align:left;margin-left:39.4pt;margin-top:11.45pt;width:515.9pt;height:38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" filled="f" stroked="f">
                <v:textbox>
                  <w:txbxContent>
                    <w:p w:rsidR="00632370" w:rsidRDefault="005B1F6E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.10~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>2017.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07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XX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>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信息科技有限公司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运营经理</w:t>
                      </w:r>
                    </w:p>
                    <w:p w:rsidR="00632370" w:rsidRDefault="005B1F6E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运营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>策划：</w:t>
                      </w:r>
                    </w:p>
                    <w:p w:rsidR="00632370" w:rsidRPr="00AE0EBC" w:rsidRDefault="005B1F6E" w:rsidP="00AE0EBC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负责网站推广渠道的日常工作管理，包括收集推广渠道、安排推广人员、制定考核指标、审核日常发布内容、相关广告的投放等；</w:t>
                      </w:r>
                    </w:p>
                    <w:p w:rsidR="00632370" w:rsidRPr="00AE0EBC" w:rsidRDefault="005B1F6E" w:rsidP="00AE0EBC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负责</w:t>
                      </w:r>
                      <w:proofErr w:type="gramStart"/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网站线</w:t>
                      </w:r>
                      <w:proofErr w:type="gramEnd"/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上线下活动的对接，通过线下</w:t>
                      </w:r>
                      <w:proofErr w:type="gramStart"/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讲座给线上</w:t>
                      </w:r>
                      <w:proofErr w:type="gramEnd"/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导流，安排人员提供线下活动所需文案、海报等资料；</w:t>
                      </w:r>
                    </w:p>
                    <w:p w:rsidR="00632370" w:rsidRPr="00AE0EBC" w:rsidRDefault="005B1F6E" w:rsidP="00AE0EBC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根据公司的战略目标结合用户需求及互联网发展趋势，制定线上团队的运营策略，全面负责在线教育类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APP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的整体活跃、留存和付费；</w:t>
                      </w:r>
                    </w:p>
                    <w:p w:rsidR="00632370" w:rsidRPr="00AE0EBC" w:rsidRDefault="005B1F6E" w:rsidP="00AE0EBC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不断完善并加强运营数据体系，深入分析各项运营数据，能够从数据中发现问题并提出解决方案，推动整体运营体系高效运转。</w:t>
                      </w:r>
                    </w:p>
                    <w:p w:rsidR="00632370" w:rsidRDefault="005B1F6E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团队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>管理：</w:t>
                      </w:r>
                    </w:p>
                    <w:p w:rsidR="00632370" w:rsidRPr="00AE0EBC" w:rsidRDefault="005B1F6E" w:rsidP="00AE0EBC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建立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8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人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GS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和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VIP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客服团队，并组织其相关工作：包括收集用户信息、用户意见与用户需求，解决用户相关问题，付费引导等。</w:t>
                      </w:r>
                    </w:p>
                    <w:p w:rsidR="00632370" w:rsidRDefault="005B1F6E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>业绩：</w:t>
                      </w:r>
                    </w:p>
                    <w:p w:rsidR="00632370" w:rsidRPr="00AE0EBC" w:rsidRDefault="005B1F6E" w:rsidP="00AE0EBC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工作期间，网站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UV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由日均</w:t>
                      </w:r>
                      <w:r w:rsidRPr="00AE0EBC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  <w:t>2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000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增加到</w:t>
                      </w:r>
                      <w:r w:rsidRPr="00AE0EBC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  <w:t>1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2000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，高峰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UV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近</w:t>
                      </w:r>
                      <w:r w:rsidRPr="00AE0EBC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  <w:t>5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0000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，网站用户超百万。</w:t>
                      </w:r>
                    </w:p>
                    <w:p w:rsidR="00632370" w:rsidRDefault="0063237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2"/>
                        </w:rPr>
                      </w:pPr>
                    </w:p>
                    <w:p w:rsidR="00632370" w:rsidRDefault="005B1F6E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>2015.09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XX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>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信息科技有限公司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运营主管</w:t>
                      </w:r>
                    </w:p>
                    <w:p w:rsidR="00632370" w:rsidRPr="00AE0EBC" w:rsidRDefault="005B1F6E" w:rsidP="00AE0EBC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负责网站前期的日常内容建设，通过网上收集、查看相关书籍收集资料并整理编辑上传到网站；</w:t>
                      </w:r>
                    </w:p>
                    <w:p w:rsidR="00632370" w:rsidRPr="00AE0EBC" w:rsidRDefault="005B1F6E" w:rsidP="00AE0EBC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负责公司网站的日常推广工作，包括微博、微信、百度贴吧、豆瓣、人人、百度百科、淘宝店等；</w:t>
                      </w:r>
                    </w:p>
                    <w:p w:rsidR="00632370" w:rsidRPr="00AE0EBC" w:rsidRDefault="005B1F6E" w:rsidP="00AE0EBC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定期</w:t>
                      </w:r>
                      <w:proofErr w:type="gramStart"/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组织线</w:t>
                      </w:r>
                      <w:proofErr w:type="gramEnd"/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上活动，提高用户活跃度；</w:t>
                      </w:r>
                    </w:p>
                    <w:p w:rsidR="00632370" w:rsidRPr="00AE0EBC" w:rsidRDefault="005B1F6E" w:rsidP="00AE0EBC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按时完成领导布置的工作任务，被评为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2014</w:t>
                      </w:r>
                      <w:r w:rsidRPr="00AE0EB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年度优秀员工。</w:t>
                      </w:r>
                    </w:p>
                    <w:p w:rsidR="00632370" w:rsidRDefault="0063237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03" w:firstLine="440"/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</w:pPr>
    </w:p>
    <w:p w:rsidR="00632370" w:rsidRDefault="00632370" w:rsidP="00AE0EBC">
      <w:pPr>
        <w:pStyle w:val="a3"/>
        <w:adjustRightInd w:val="0"/>
        <w:snapToGrid w:val="0"/>
        <w:spacing w:before="0" w:beforeAutospacing="0" w:after="0" w:afterAutospacing="0" w:line="360" w:lineRule="exact"/>
        <w:ind w:left="420"/>
        <w:rPr>
          <w:rFonts w:hint="eastAsia"/>
        </w:rPr>
      </w:pPr>
    </w:p>
    <w:p w:rsidR="00632370" w:rsidRDefault="00632370">
      <w:pPr>
        <w:adjustRightInd w:val="0"/>
        <w:snapToGrid w:val="0"/>
      </w:pPr>
    </w:p>
    <w:p w:rsidR="00632370" w:rsidRDefault="00632370">
      <w:pPr>
        <w:adjustRightInd w:val="0"/>
        <w:snapToGrid w:val="0"/>
        <w:rPr>
          <w:rFonts w:hint="eastAsia"/>
        </w:rPr>
      </w:pPr>
    </w:p>
    <w:p w:rsidR="00632370" w:rsidRDefault="00632370">
      <w:pPr>
        <w:adjustRightInd w:val="0"/>
        <w:snapToGrid w:val="0"/>
      </w:pPr>
    </w:p>
    <w:p w:rsidR="00632370" w:rsidRDefault="005B1F6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156210</wp:posOffset>
                </wp:positionV>
                <wp:extent cx="213995" cy="215900"/>
                <wp:effectExtent l="0" t="0" r="14605" b="12700"/>
                <wp:wrapNone/>
                <wp:docPr id="12" name="Freefor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3995" cy="215900"/>
                        </a:xfrm>
                        <a:custGeom>
                          <a:avLst/>
                          <a:gdLst>
                            <a:gd name="txL" fmla="*/ 0 w 64"/>
                            <a:gd name="txT" fmla="*/ 0 h 64"/>
                            <a:gd name="txR" fmla="*/ 64 w 64"/>
                            <a:gd name="txB" fmla="*/ 64 h 64"/>
                          </a:gdLst>
                          <a:ahLst/>
                          <a:cxnLst>
                            <a:cxn ang="0">
                              <a:pos x="0" y="2147483646"/>
                            </a:cxn>
                            <a:cxn ang="0">
                              <a:pos x="2147483646" y="0"/>
                            </a:cxn>
                            <a:cxn ang="0">
                              <a:pos x="1711535939" y="2147483646"/>
                            </a:cxn>
                            <a:cxn ang="0">
                              <a:pos x="978021653" y="2147483646"/>
                            </a:cxn>
                            <a:cxn ang="0">
                              <a:pos x="244507367" y="2147483646"/>
                            </a:cxn>
                            <a:cxn ang="0">
                              <a:pos x="0" y="2147483646"/>
                            </a:cxn>
                          </a:cxnLst>
                          <a:rect l="txL" t="txT" r="txR" b="txB"/>
                          <a:pathLst>
                            <a:path w="64" h="64">
                              <a:moveTo>
                                <a:pt x="0" y="64"/>
                              </a:moveTo>
                              <a:cubicBezTo>
                                <a:pt x="8" y="40"/>
                                <a:pt x="29" y="0"/>
                                <a:pt x="64" y="0"/>
                              </a:cubicBezTo>
                              <a:cubicBezTo>
                                <a:pt x="48" y="13"/>
                                <a:pt x="40" y="44"/>
                                <a:pt x="28" y="44"/>
                              </a:cubicBezTo>
                              <a:cubicBezTo>
                                <a:pt x="16" y="44"/>
                                <a:pt x="16" y="44"/>
                                <a:pt x="16" y="4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lnTo>
                                <a:pt x="0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7FB4D24" id="Freeform 12" o:spid="_x0000_s1026" style="position:absolute;left:0;text-align:left;margin-left:52.6pt;margin-top:12.3pt;width:16.85pt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" path="m,64c8,40,29,,64,,48,13,40,44,28,44v-12,,-12,,-12,c4,64,4,64,4,64l,64xe" stroked="f">
                <v:path arrowok="t" o:connecttype="custom" o:connectlocs="0,2147483646;2147483646,0;1711535939,2147483646;978021653,2147483646;244507367,2147483646;0,2147483646" o:connectangles="0,0,0,0,0,0" textboxrect="0,0,64,64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84455</wp:posOffset>
                </wp:positionV>
                <wp:extent cx="1332230" cy="338455"/>
                <wp:effectExtent l="0" t="0" r="1270" b="4445"/>
                <wp:wrapNone/>
                <wp:docPr id="11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338455"/>
                        </a:xfrm>
                        <a:prstGeom prst="rect">
                          <a:avLst/>
                        </a:prstGeom>
                        <a:solidFill>
                          <a:srgbClr val="2E86D6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:rsidR="00632370" w:rsidRDefault="005B1F6E" w:rsidP="00AE0EB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Chars="100" w:firstLine="2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left:0;text-align:left;margin-left:46.7pt;margin-top:6.65pt;width:104.9pt;height:2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" fillcolor="#2e86d6" stroked="f" strokeweight="1pt">
                <v:textbox>
                  <w:txbxContent>
                    <w:p w:rsidR="00632370" w:rsidRDefault="005B1F6E" w:rsidP="00AE0EB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Chars="100" w:firstLine="280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</w:p>
    <w:p w:rsidR="00632370" w:rsidRDefault="00632370"/>
    <w:p w:rsidR="00632370" w:rsidRDefault="005B1F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75234</wp:posOffset>
                </wp:positionV>
                <wp:extent cx="6551930" cy="393700"/>
                <wp:effectExtent l="0" t="0" r="0" b="635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632370" w:rsidRDefault="005B1F6E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2010.09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2014.06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中国社会学校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市场营销专业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  <w:t>本科</w:t>
                            </w:r>
                          </w:p>
                          <w:p w:rsidR="00632370" w:rsidRDefault="0063237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03" w:firstLine="44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86D6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39.4pt;margin-top:5.9pt;width:515.9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" filled="f" stroked="f">
                <v:textbox>
                  <w:txbxContent>
                    <w:p w:rsidR="00632370" w:rsidRDefault="005B1F6E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>2010.09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>2014.06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中国社会学校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市场营销专业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86D6"/>
                          <w:kern w:val="24"/>
                          <w:sz w:val="22"/>
                        </w:rPr>
                        <w:t>本科</w:t>
                      </w:r>
                    </w:p>
                    <w:p w:rsidR="00632370" w:rsidRDefault="0063237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03" w:firstLine="440"/>
                        <w:rPr>
                          <w:rFonts w:ascii="微软雅黑" w:eastAsia="微软雅黑" w:hAnsi="微软雅黑"/>
                          <w:b/>
                          <w:bCs/>
                          <w:color w:val="2E86D6"/>
                          <w:kern w:val="24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32370" w:rsidRDefault="00632370"/>
    <w:p w:rsidR="00632370" w:rsidRDefault="00632370"/>
    <w:p w:rsidR="00632370" w:rsidRDefault="00632370">
      <w:pPr>
        <w:rPr>
          <w:rFonts w:hint="eastAsia"/>
        </w:rPr>
      </w:pPr>
    </w:p>
    <w:sectPr w:rsidR="00632370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F6E" w:rsidRDefault="005B1F6E" w:rsidP="00AE0EBC">
      <w:r>
        <w:separator/>
      </w:r>
    </w:p>
  </w:endnote>
  <w:endnote w:type="continuationSeparator" w:id="0">
    <w:p w:rsidR="005B1F6E" w:rsidRDefault="005B1F6E" w:rsidP="00AE0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F6E" w:rsidRDefault="005B1F6E" w:rsidP="00AE0EBC">
      <w:r>
        <w:separator/>
      </w:r>
    </w:p>
  </w:footnote>
  <w:footnote w:type="continuationSeparator" w:id="0">
    <w:p w:rsidR="005B1F6E" w:rsidRDefault="005B1F6E" w:rsidP="00AE0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6FC3"/>
    <w:multiLevelType w:val="hybridMultilevel"/>
    <w:tmpl w:val="B8900094"/>
    <w:lvl w:ilvl="0" w:tplc="796A3A3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86D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213D29"/>
    <w:rsid w:val="00030B24"/>
    <w:rsid w:val="0003398C"/>
    <w:rsid w:val="00035334"/>
    <w:rsid w:val="00263ECE"/>
    <w:rsid w:val="00264DDF"/>
    <w:rsid w:val="00310396"/>
    <w:rsid w:val="004721DB"/>
    <w:rsid w:val="004C7048"/>
    <w:rsid w:val="004D7CC6"/>
    <w:rsid w:val="005925DD"/>
    <w:rsid w:val="005B1F6E"/>
    <w:rsid w:val="005B4C10"/>
    <w:rsid w:val="00632370"/>
    <w:rsid w:val="006E1FDC"/>
    <w:rsid w:val="007079EC"/>
    <w:rsid w:val="00780A66"/>
    <w:rsid w:val="00806B63"/>
    <w:rsid w:val="00834A07"/>
    <w:rsid w:val="00845B5A"/>
    <w:rsid w:val="008C0D48"/>
    <w:rsid w:val="008C2598"/>
    <w:rsid w:val="0090193C"/>
    <w:rsid w:val="00904E25"/>
    <w:rsid w:val="00A01633"/>
    <w:rsid w:val="00AB1C0F"/>
    <w:rsid w:val="00AE0EBC"/>
    <w:rsid w:val="00B01AE1"/>
    <w:rsid w:val="00B46CC4"/>
    <w:rsid w:val="00B62ACA"/>
    <w:rsid w:val="00B70C06"/>
    <w:rsid w:val="00C3537F"/>
    <w:rsid w:val="00CD370D"/>
    <w:rsid w:val="00F343A7"/>
    <w:rsid w:val="00F5460E"/>
    <w:rsid w:val="00F61CD9"/>
    <w:rsid w:val="18954769"/>
    <w:rsid w:val="30213D29"/>
    <w:rsid w:val="4FF0602A"/>
    <w:rsid w:val="56191AB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A297C0"/>
  <w15:docId w15:val="{12131B54-D823-4440-BC7B-6A4207CC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styleId="a5">
    <w:name w:val="header"/>
    <w:basedOn w:val="a"/>
    <w:link w:val="a6"/>
    <w:rsid w:val="00AE0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E0EBC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AE0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E0EBC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w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DELL</cp:lastModifiedBy>
  <cp:revision>26</cp:revision>
  <dcterms:created xsi:type="dcterms:W3CDTF">2018-04-19T07:52:00Z</dcterms:created>
  <dcterms:modified xsi:type="dcterms:W3CDTF">2018-07-27T08:46:00Z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