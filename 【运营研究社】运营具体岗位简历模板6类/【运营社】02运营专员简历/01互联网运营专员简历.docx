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3A2" w:rsidRDefault="0063069B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2027582</wp:posOffset>
                </wp:positionH>
                <wp:positionV relativeFrom="paragraph">
                  <wp:posOffset>119270</wp:posOffset>
                </wp:positionV>
                <wp:extent cx="4643561" cy="544830"/>
                <wp:effectExtent l="0" t="0" r="0" b="0"/>
                <wp:wrapNone/>
                <wp:docPr id="4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561" cy="544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0553A2" w:rsidRDefault="004113DD" w:rsidP="004113DD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kern w:val="24"/>
                                <w:sz w:val="50"/>
                                <w:szCs w:val="50"/>
                              </w:rPr>
                              <w:t>大表哥</w:t>
                            </w:r>
                            <w:r w:rsidR="0063069B"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kern w:val="24"/>
                                <w:sz w:val="50"/>
                                <w:szCs w:val="50"/>
                              </w:rPr>
                              <w:t xml:space="preserve">  </w:t>
                            </w:r>
                            <w:r w:rsidR="0063069B"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  <w:kern w:val="24"/>
                                <w:sz w:val="50"/>
                                <w:szCs w:val="5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  <w:kern w:val="24"/>
                                <w:sz w:val="50"/>
                                <w:szCs w:val="50"/>
                              </w:rPr>
                              <w:t xml:space="preserve">      </w:t>
                            </w:r>
                            <w:r w:rsidR="0063069B"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应聘岗位</w:t>
                            </w:r>
                            <w:r w:rsidR="0063069B"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：</w:t>
                            </w:r>
                            <w:r w:rsidR="0063069B"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运营专员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159.65pt;margin-top:9.4pt;width:365.65pt;height:42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" filled="f" stroked="f">
                <v:textbox>
                  <w:txbxContent>
                    <w:p w:rsidR="000553A2" w:rsidRDefault="004113DD" w:rsidP="004113DD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FFFFFF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  <w:kern w:val="24"/>
                          <w:sz w:val="50"/>
                          <w:szCs w:val="50"/>
                        </w:rPr>
                        <w:t>大表哥</w:t>
                      </w:r>
                      <w:r w:rsidR="0063069B">
                        <w:rPr>
                          <w:rFonts w:ascii="微软雅黑" w:eastAsia="微软雅黑" w:hAnsi="微软雅黑" w:hint="eastAsia"/>
                          <w:b/>
                          <w:color w:val="FFFFFF"/>
                          <w:kern w:val="24"/>
                          <w:sz w:val="50"/>
                          <w:szCs w:val="50"/>
                        </w:rPr>
                        <w:t xml:space="preserve">  </w:t>
                      </w:r>
                      <w:r w:rsidR="0063069B">
                        <w:rPr>
                          <w:rFonts w:ascii="微软雅黑" w:eastAsia="微软雅黑" w:hAnsi="微软雅黑"/>
                          <w:b/>
                          <w:color w:val="FFFFFF"/>
                          <w:kern w:val="24"/>
                          <w:sz w:val="50"/>
                          <w:szCs w:val="50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/>
                          <w:kern w:val="24"/>
                          <w:sz w:val="50"/>
                          <w:szCs w:val="50"/>
                        </w:rPr>
                        <w:t xml:space="preserve">      </w:t>
                      </w:r>
                      <w:r w:rsidR="0063069B">
                        <w:rPr>
                          <w:rFonts w:ascii="微软雅黑" w:eastAsia="微软雅黑" w:hAnsi="微软雅黑" w:hint="eastAsia"/>
                          <w:b/>
                          <w:color w:val="FFFFFF"/>
                          <w:kern w:val="24"/>
                          <w:sz w:val="26"/>
                          <w:szCs w:val="26"/>
                        </w:rPr>
                        <w:t>应聘岗位</w:t>
                      </w:r>
                      <w:r w:rsidR="0063069B">
                        <w:rPr>
                          <w:rFonts w:ascii="微软雅黑" w:eastAsia="微软雅黑" w:hAnsi="微软雅黑"/>
                          <w:b/>
                          <w:color w:val="FFFFFF"/>
                          <w:kern w:val="24"/>
                          <w:sz w:val="26"/>
                          <w:szCs w:val="26"/>
                        </w:rPr>
                        <w:t>：</w:t>
                      </w:r>
                      <w:r w:rsidR="0063069B">
                        <w:rPr>
                          <w:rFonts w:ascii="微软雅黑" w:eastAsia="微软雅黑" w:hAnsi="微软雅黑" w:hint="eastAsia"/>
                          <w:b/>
                          <w:color w:val="FFFFFF"/>
                          <w:kern w:val="24"/>
                          <w:sz w:val="26"/>
                          <w:szCs w:val="26"/>
                        </w:rPr>
                        <w:t>运营专员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-231775</wp:posOffset>
                </wp:positionH>
                <wp:positionV relativeFrom="paragraph">
                  <wp:posOffset>8890</wp:posOffset>
                </wp:positionV>
                <wp:extent cx="7763510" cy="749300"/>
                <wp:effectExtent l="0" t="0" r="889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510" cy="749300"/>
                        </a:xfrm>
                        <a:prstGeom prst="rect">
                          <a:avLst/>
                        </a:prstGeom>
                        <a:solidFill>
                          <a:srgbClr val="27AA8B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w14:anchorId="5B05B649" id="矩形 2" o:spid="_x0000_s1026" style="position:absolute;left:0;text-align:left;margin-left:-18.25pt;margin-top:.7pt;width:611.3pt;height:5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" fillcolor="#27aa8b" stroked="f" strokeweight="1pt"/>
            </w:pict>
          </mc:Fallback>
        </mc:AlternateContent>
      </w:r>
    </w:p>
    <w:p w:rsidR="000553A2" w:rsidRDefault="004113DD">
      <w:pPr>
        <w:adjustRightInd w:val="0"/>
        <w:snapToGrid w:val="0"/>
      </w:pPr>
      <w:r w:rsidRPr="00A84F6D">
        <w:rPr>
          <w:rFonts w:ascii="微软雅黑" w:eastAsia="微软雅黑" w:hAnsi="微软雅黑"/>
          <w:noProof/>
        </w:rPr>
        <w:drawing>
          <wp:anchor distT="0" distB="0" distL="114300" distR="114300" simplePos="0" relativeHeight="251665920" behindDoc="0" locked="0" layoutInCell="1" allowOverlap="1" wp14:anchorId="0D0AF5AA" wp14:editId="787F34AD">
            <wp:simplePos x="0" y="0"/>
            <wp:positionH relativeFrom="column">
              <wp:posOffset>508855</wp:posOffset>
            </wp:positionH>
            <wp:positionV relativeFrom="paragraph">
              <wp:posOffset>45720</wp:posOffset>
            </wp:positionV>
            <wp:extent cx="1017767" cy="1467705"/>
            <wp:effectExtent l="0" t="0" r="0" b="0"/>
            <wp:wrapNone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767" cy="1467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3A2" w:rsidRDefault="000553A2">
      <w:pPr>
        <w:adjustRightInd w:val="0"/>
        <w:snapToGrid w:val="0"/>
      </w:pPr>
    </w:p>
    <w:p w:rsidR="000553A2" w:rsidRDefault="000553A2">
      <w:pPr>
        <w:adjustRightInd w:val="0"/>
        <w:snapToGrid w:val="0"/>
      </w:pPr>
    </w:p>
    <w:p w:rsidR="000553A2" w:rsidRDefault="0063069B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-146050</wp:posOffset>
                </wp:positionH>
                <wp:positionV relativeFrom="paragraph">
                  <wp:posOffset>140335</wp:posOffset>
                </wp:positionV>
                <wp:extent cx="7763510" cy="144145"/>
                <wp:effectExtent l="0" t="0" r="8890" b="8255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510" cy="1441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w14:anchorId="3D6EB0D5" id="矩形 2" o:spid="_x0000_s1026" style="position:absolute;left:0;text-align:left;margin-left:-11.5pt;margin-top:11.05pt;width:611.3pt;height:11.3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" fillcolor="#f2f2f2" stroked="f" strokeweight="1pt"/>
            </w:pict>
          </mc:Fallback>
        </mc:AlternateContent>
      </w:r>
    </w:p>
    <w:p w:rsidR="000553A2" w:rsidRDefault="000553A2">
      <w:pPr>
        <w:adjustRightInd w:val="0"/>
        <w:snapToGrid w:val="0"/>
      </w:pPr>
    </w:p>
    <w:p w:rsidR="000553A2" w:rsidRDefault="0063069B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4575175</wp:posOffset>
                </wp:positionH>
                <wp:positionV relativeFrom="paragraph">
                  <wp:posOffset>203200</wp:posOffset>
                </wp:positionV>
                <wp:extent cx="158115" cy="145415"/>
                <wp:effectExtent l="4445" t="4445" r="8890" b="21590"/>
                <wp:wrapNone/>
                <wp:docPr id="24" name="任意多边形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>
                        <a:xfrm>
                          <a:off x="0" y="0"/>
                          <a:ext cx="158115" cy="14541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0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</a:cxnLst>
                          <a:rect l="0" t="0" r="0" b="0"/>
                          <a:pathLst>
                            <a:path w="160" h="160">
                              <a:moveTo>
                                <a:pt x="127" y="160"/>
                              </a:moveTo>
                              <a:cubicBezTo>
                                <a:pt x="126" y="160"/>
                                <a:pt x="126" y="160"/>
                                <a:pt x="126" y="160"/>
                              </a:cubicBezTo>
                              <a:cubicBezTo>
                                <a:pt x="105" y="160"/>
                                <a:pt x="62" y="138"/>
                                <a:pt x="42" y="118"/>
                              </a:cubicBezTo>
                              <a:cubicBezTo>
                                <a:pt x="21" y="97"/>
                                <a:pt x="0" y="55"/>
                                <a:pt x="0" y="34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1" y="32"/>
                                <a:pt x="1" y="32"/>
                                <a:pt x="1" y="32"/>
                              </a:cubicBezTo>
                              <a:cubicBezTo>
                                <a:pt x="6" y="24"/>
                                <a:pt x="23" y="0"/>
                                <a:pt x="34" y="0"/>
                              </a:cubicBezTo>
                              <a:cubicBezTo>
                                <a:pt x="44" y="0"/>
                                <a:pt x="63" y="17"/>
                                <a:pt x="69" y="31"/>
                              </a:cubicBezTo>
                              <a:cubicBezTo>
                                <a:pt x="73" y="39"/>
                                <a:pt x="70" y="44"/>
                                <a:pt x="68" y="47"/>
                              </a:cubicBezTo>
                              <a:cubicBezTo>
                                <a:pt x="64" y="51"/>
                                <a:pt x="59" y="54"/>
                                <a:pt x="56" y="56"/>
                              </a:cubicBezTo>
                              <a:cubicBezTo>
                                <a:pt x="51" y="59"/>
                                <a:pt x="49" y="61"/>
                                <a:pt x="49" y="64"/>
                              </a:cubicBezTo>
                              <a:cubicBezTo>
                                <a:pt x="49" y="73"/>
                                <a:pt x="58" y="83"/>
                                <a:pt x="68" y="92"/>
                              </a:cubicBezTo>
                              <a:cubicBezTo>
                                <a:pt x="77" y="101"/>
                                <a:pt x="87" y="111"/>
                                <a:pt x="95" y="111"/>
                              </a:cubicBezTo>
                              <a:cubicBezTo>
                                <a:pt x="99" y="111"/>
                                <a:pt x="100" y="109"/>
                                <a:pt x="104" y="104"/>
                              </a:cubicBezTo>
                              <a:cubicBezTo>
                                <a:pt x="106" y="100"/>
                                <a:pt x="109" y="96"/>
                                <a:pt x="113" y="92"/>
                              </a:cubicBezTo>
                              <a:cubicBezTo>
                                <a:pt x="115" y="90"/>
                                <a:pt x="118" y="89"/>
                                <a:pt x="121" y="89"/>
                              </a:cubicBezTo>
                              <a:cubicBezTo>
                                <a:pt x="135" y="89"/>
                                <a:pt x="160" y="114"/>
                                <a:pt x="160" y="125"/>
                              </a:cubicBezTo>
                              <a:cubicBezTo>
                                <a:pt x="160" y="137"/>
                                <a:pt x="135" y="154"/>
                                <a:pt x="128" y="159"/>
                              </a:cubicBezTo>
                              <a:lnTo>
                                <a:pt x="127" y="160"/>
                              </a:lnTo>
                              <a:close/>
                              <a:moveTo>
                                <a:pt x="8" y="35"/>
                              </a:moveTo>
                              <a:cubicBezTo>
                                <a:pt x="9" y="54"/>
                                <a:pt x="29" y="93"/>
                                <a:pt x="47" y="112"/>
                              </a:cubicBezTo>
                              <a:cubicBezTo>
                                <a:pt x="66" y="131"/>
                                <a:pt x="105" y="151"/>
                                <a:pt x="125" y="152"/>
                              </a:cubicBezTo>
                              <a:cubicBezTo>
                                <a:pt x="138" y="142"/>
                                <a:pt x="152" y="130"/>
                                <a:pt x="152" y="125"/>
                              </a:cubicBezTo>
                              <a:cubicBezTo>
                                <a:pt x="152" y="118"/>
                                <a:pt x="131" y="97"/>
                                <a:pt x="121" y="97"/>
                              </a:cubicBezTo>
                              <a:cubicBezTo>
                                <a:pt x="119" y="97"/>
                                <a:pt x="119" y="97"/>
                                <a:pt x="118" y="98"/>
                              </a:cubicBezTo>
                              <a:cubicBezTo>
                                <a:pt x="115" y="101"/>
                                <a:pt x="113" y="105"/>
                                <a:pt x="111" y="108"/>
                              </a:cubicBezTo>
                              <a:cubicBezTo>
                                <a:pt x="107" y="113"/>
                                <a:pt x="104" y="119"/>
                                <a:pt x="95" y="119"/>
                              </a:cubicBezTo>
                              <a:cubicBezTo>
                                <a:pt x="84" y="119"/>
                                <a:pt x="73" y="108"/>
                                <a:pt x="62" y="98"/>
                              </a:cubicBezTo>
                              <a:cubicBezTo>
                                <a:pt x="52" y="87"/>
                                <a:pt x="41" y="76"/>
                                <a:pt x="41" y="64"/>
                              </a:cubicBezTo>
                              <a:cubicBezTo>
                                <a:pt x="41" y="56"/>
                                <a:pt x="46" y="52"/>
                                <a:pt x="52" y="49"/>
                              </a:cubicBezTo>
                              <a:cubicBezTo>
                                <a:pt x="55" y="47"/>
                                <a:pt x="59" y="45"/>
                                <a:pt x="62" y="41"/>
                              </a:cubicBezTo>
                              <a:cubicBezTo>
                                <a:pt x="64" y="40"/>
                                <a:pt x="63" y="36"/>
                                <a:pt x="62" y="34"/>
                              </a:cubicBezTo>
                              <a:cubicBezTo>
                                <a:pt x="57" y="22"/>
                                <a:pt x="39" y="8"/>
                                <a:pt x="34" y="8"/>
                              </a:cubicBezTo>
                              <a:cubicBezTo>
                                <a:pt x="30" y="8"/>
                                <a:pt x="17" y="22"/>
                                <a:pt x="8" y="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AA8B">
                            <a:alpha val="100000"/>
                          </a:srgbClr>
                        </a:solidFill>
                        <a:ln w="9525" cap="flat" cmpd="sng">
                          <a:solidFill>
                            <a:srgbClr val="27AA8B">
                              <a:alpha val="10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vert="horz" wrap="square" lIns="9144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shape w14:anchorId="5C3B1AF9" id="任意多边形 41" o:spid="_x0000_s1026" style="position:absolute;left:0;text-align:left;margin-left:360.25pt;margin-top:16pt;width:12.45pt;height:11.4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" path="m127,160v-1,,-1,,-1,c105,160,62,138,42,118,21,97,,55,,34,,33,,33,,33,1,32,1,32,1,32,6,24,23,,34,,44,,63,17,69,31v4,8,1,13,-1,16c64,51,59,54,56,56v-5,3,-7,5,-7,8c49,73,58,83,68,92v9,9,19,19,27,19c99,111,100,109,104,104v2,-4,5,-8,9,-12c115,90,118,89,121,89v14,,39,25,39,36c160,137,135,154,128,159r-1,1xm8,35v1,19,21,58,39,77c66,131,105,151,125,152v13,-10,27,-22,27,-27c152,118,131,97,121,97v-2,,-2,,-3,1c115,101,113,105,111,108v-4,5,-7,11,-16,11c84,119,73,108,62,98,52,87,41,76,41,64v,-8,5,-12,11,-15c55,47,59,45,62,41v2,-1,1,-5,,-7c57,22,39,8,34,8,30,8,17,22,8,35xe" fillcolor="#27aa8b" strokecolor="#27aa8b">
                <v:path arrowok="t" o:connecttype="custom" o:connectlocs="2147483646,2147483646;2147483646,2147483646;2147483646,2147483646;0,2147483646;0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" textboxrect="0,0,160,16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182245</wp:posOffset>
                </wp:positionV>
                <wp:extent cx="146685" cy="145415"/>
                <wp:effectExtent l="0" t="0" r="5715" b="6985"/>
                <wp:wrapNone/>
                <wp:docPr id="23" name="任意多边形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146685" cy="14541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0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0"/>
                            </a:cxn>
                          </a:cxnLst>
                          <a:rect l="0" t="0" r="0" b="0"/>
                          <a:pathLst>
                            <a:path w="125" h="115">
                              <a:moveTo>
                                <a:pt x="113" y="115"/>
                              </a:moveTo>
                              <a:cubicBezTo>
                                <a:pt x="13" y="115"/>
                                <a:pt x="13" y="115"/>
                                <a:pt x="13" y="115"/>
                              </a:cubicBezTo>
                              <a:cubicBezTo>
                                <a:pt x="6" y="115"/>
                                <a:pt x="0" y="109"/>
                                <a:pt x="0" y="102"/>
                              </a:cubicBezTo>
                              <a:cubicBezTo>
                                <a:pt x="0" y="25"/>
                                <a:pt x="0" y="25"/>
                                <a:pt x="0" y="25"/>
                              </a:cubicBezTo>
                              <a:cubicBezTo>
                                <a:pt x="0" y="18"/>
                                <a:pt x="6" y="13"/>
                                <a:pt x="13" y="13"/>
                              </a:cubicBezTo>
                              <a:cubicBezTo>
                                <a:pt x="25" y="13"/>
                                <a:pt x="25" y="13"/>
                                <a:pt x="25" y="13"/>
                              </a:cubicBezTo>
                              <a:cubicBezTo>
                                <a:pt x="25" y="25"/>
                                <a:pt x="25" y="25"/>
                                <a:pt x="25" y="25"/>
                              </a:cubicBezTo>
                              <a:cubicBezTo>
                                <a:pt x="50" y="25"/>
                                <a:pt x="50" y="25"/>
                                <a:pt x="50" y="25"/>
                              </a:cubicBezTo>
                              <a:cubicBezTo>
                                <a:pt x="50" y="13"/>
                                <a:pt x="50" y="13"/>
                                <a:pt x="50" y="13"/>
                              </a:cubicBezTo>
                              <a:cubicBezTo>
                                <a:pt x="75" y="13"/>
                                <a:pt x="75" y="13"/>
                                <a:pt x="75" y="13"/>
                              </a:cubicBezTo>
                              <a:cubicBezTo>
                                <a:pt x="75" y="25"/>
                                <a:pt x="75" y="25"/>
                                <a:pt x="75" y="25"/>
                              </a:cubicBezTo>
                              <a:cubicBezTo>
                                <a:pt x="100" y="25"/>
                                <a:pt x="100" y="25"/>
                                <a:pt x="100" y="25"/>
                              </a:cubicBezTo>
                              <a:cubicBezTo>
                                <a:pt x="100" y="13"/>
                                <a:pt x="100" y="13"/>
                                <a:pt x="100" y="13"/>
                              </a:cubicBezTo>
                              <a:cubicBezTo>
                                <a:pt x="113" y="13"/>
                                <a:pt x="113" y="13"/>
                                <a:pt x="113" y="13"/>
                              </a:cubicBezTo>
                              <a:cubicBezTo>
                                <a:pt x="120" y="13"/>
                                <a:pt x="125" y="18"/>
                                <a:pt x="125" y="25"/>
                              </a:cubicBezTo>
                              <a:cubicBezTo>
                                <a:pt x="125" y="102"/>
                                <a:pt x="125" y="102"/>
                                <a:pt x="125" y="102"/>
                              </a:cubicBezTo>
                              <a:cubicBezTo>
                                <a:pt x="125" y="109"/>
                                <a:pt x="120" y="115"/>
                                <a:pt x="113" y="115"/>
                              </a:cubicBezTo>
                              <a:cubicBezTo>
                                <a:pt x="113" y="115"/>
                                <a:pt x="113" y="115"/>
                                <a:pt x="113" y="115"/>
                              </a:cubicBezTo>
                              <a:close/>
                              <a:moveTo>
                                <a:pt x="113" y="38"/>
                              </a:moveTo>
                              <a:cubicBezTo>
                                <a:pt x="13" y="38"/>
                                <a:pt x="13" y="38"/>
                                <a:pt x="13" y="38"/>
                              </a:cubicBezTo>
                              <a:cubicBezTo>
                                <a:pt x="13" y="102"/>
                                <a:pt x="13" y="102"/>
                                <a:pt x="13" y="102"/>
                              </a:cubicBezTo>
                              <a:cubicBezTo>
                                <a:pt x="113" y="102"/>
                                <a:pt x="113" y="102"/>
                                <a:pt x="113" y="102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lose/>
                              <a:moveTo>
                                <a:pt x="31" y="57"/>
                              </a:moveTo>
                              <a:cubicBezTo>
                                <a:pt x="19" y="57"/>
                                <a:pt x="19" y="57"/>
                                <a:pt x="19" y="57"/>
                              </a:cubicBezTo>
                              <a:cubicBezTo>
                                <a:pt x="19" y="44"/>
                                <a:pt x="19" y="44"/>
                                <a:pt x="19" y="44"/>
                              </a:cubicBezTo>
                              <a:cubicBezTo>
                                <a:pt x="31" y="44"/>
                                <a:pt x="31" y="44"/>
                                <a:pt x="31" y="44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lose/>
                              <a:moveTo>
                                <a:pt x="31" y="76"/>
                              </a:moveTo>
                              <a:cubicBezTo>
                                <a:pt x="19" y="76"/>
                                <a:pt x="19" y="76"/>
                                <a:pt x="19" y="76"/>
                              </a:cubicBezTo>
                              <a:cubicBezTo>
                                <a:pt x="19" y="64"/>
                                <a:pt x="19" y="64"/>
                                <a:pt x="19" y="64"/>
                              </a:cubicBezTo>
                              <a:cubicBezTo>
                                <a:pt x="31" y="64"/>
                                <a:pt x="31" y="64"/>
                                <a:pt x="31" y="64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lose/>
                              <a:moveTo>
                                <a:pt x="31" y="96"/>
                              </a:moveTo>
                              <a:cubicBezTo>
                                <a:pt x="19" y="96"/>
                                <a:pt x="19" y="96"/>
                                <a:pt x="19" y="96"/>
                              </a:cubicBezTo>
                              <a:cubicBezTo>
                                <a:pt x="19" y="83"/>
                                <a:pt x="19" y="83"/>
                                <a:pt x="19" y="83"/>
                              </a:cubicBezTo>
                              <a:cubicBezTo>
                                <a:pt x="31" y="83"/>
                                <a:pt x="31" y="83"/>
                                <a:pt x="31" y="83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lose/>
                              <a:moveTo>
                                <a:pt x="50" y="57"/>
                              </a:moveTo>
                              <a:cubicBezTo>
                                <a:pt x="38" y="57"/>
                                <a:pt x="38" y="57"/>
                                <a:pt x="38" y="57"/>
                              </a:cubicBezTo>
                              <a:cubicBezTo>
                                <a:pt x="38" y="44"/>
                                <a:pt x="38" y="44"/>
                                <a:pt x="38" y="44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lose/>
                              <a:moveTo>
                                <a:pt x="50" y="76"/>
                              </a:moveTo>
                              <a:cubicBezTo>
                                <a:pt x="38" y="76"/>
                                <a:pt x="38" y="76"/>
                                <a:pt x="38" y="76"/>
                              </a:cubicBezTo>
                              <a:cubicBezTo>
                                <a:pt x="38" y="64"/>
                                <a:pt x="38" y="64"/>
                                <a:pt x="38" y="64"/>
                              </a:cubicBezTo>
                              <a:cubicBezTo>
                                <a:pt x="50" y="64"/>
                                <a:pt x="50" y="64"/>
                                <a:pt x="50" y="64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lose/>
                              <a:moveTo>
                                <a:pt x="50" y="96"/>
                              </a:moveTo>
                              <a:cubicBezTo>
                                <a:pt x="38" y="96"/>
                                <a:pt x="38" y="96"/>
                                <a:pt x="38" y="96"/>
                              </a:cubicBezTo>
                              <a:cubicBezTo>
                                <a:pt x="38" y="83"/>
                                <a:pt x="38" y="83"/>
                                <a:pt x="38" y="83"/>
                              </a:cubicBezTo>
                              <a:cubicBezTo>
                                <a:pt x="50" y="83"/>
                                <a:pt x="50" y="83"/>
                                <a:pt x="50" y="83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lose/>
                              <a:moveTo>
                                <a:pt x="69" y="57"/>
                              </a:moveTo>
                              <a:cubicBezTo>
                                <a:pt x="56" y="57"/>
                                <a:pt x="56" y="57"/>
                                <a:pt x="56" y="57"/>
                              </a:cubicBezTo>
                              <a:cubicBezTo>
                                <a:pt x="56" y="44"/>
                                <a:pt x="56" y="44"/>
                                <a:pt x="56" y="44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lose/>
                              <a:moveTo>
                                <a:pt x="69" y="76"/>
                              </a:moveTo>
                              <a:cubicBezTo>
                                <a:pt x="56" y="76"/>
                                <a:pt x="56" y="76"/>
                                <a:pt x="56" y="76"/>
                              </a:cubicBezTo>
                              <a:cubicBezTo>
                                <a:pt x="56" y="64"/>
                                <a:pt x="56" y="64"/>
                                <a:pt x="56" y="64"/>
                              </a:cubicBezTo>
                              <a:cubicBezTo>
                                <a:pt x="69" y="64"/>
                                <a:pt x="69" y="64"/>
                                <a:pt x="69" y="64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lose/>
                              <a:moveTo>
                                <a:pt x="69" y="96"/>
                              </a:moveTo>
                              <a:cubicBezTo>
                                <a:pt x="56" y="96"/>
                                <a:pt x="56" y="96"/>
                                <a:pt x="56" y="96"/>
                              </a:cubicBezTo>
                              <a:cubicBezTo>
                                <a:pt x="56" y="83"/>
                                <a:pt x="56" y="83"/>
                                <a:pt x="56" y="83"/>
                              </a:cubicBezTo>
                              <a:cubicBezTo>
                                <a:pt x="69" y="83"/>
                                <a:pt x="69" y="83"/>
                                <a:pt x="69" y="83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lose/>
                              <a:moveTo>
                                <a:pt x="88" y="57"/>
                              </a:moveTo>
                              <a:cubicBezTo>
                                <a:pt x="75" y="57"/>
                                <a:pt x="75" y="57"/>
                                <a:pt x="75" y="57"/>
                              </a:cubicBezTo>
                              <a:cubicBezTo>
                                <a:pt x="75" y="44"/>
                                <a:pt x="75" y="44"/>
                                <a:pt x="75" y="44"/>
                              </a:cubicBezTo>
                              <a:cubicBezTo>
                                <a:pt x="88" y="44"/>
                                <a:pt x="88" y="44"/>
                                <a:pt x="88" y="44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lose/>
                              <a:moveTo>
                                <a:pt x="88" y="76"/>
                              </a:moveTo>
                              <a:cubicBezTo>
                                <a:pt x="75" y="76"/>
                                <a:pt x="75" y="76"/>
                                <a:pt x="75" y="76"/>
                              </a:cubicBezTo>
                              <a:cubicBezTo>
                                <a:pt x="75" y="64"/>
                                <a:pt x="75" y="64"/>
                                <a:pt x="75" y="64"/>
                              </a:cubicBezTo>
                              <a:cubicBezTo>
                                <a:pt x="88" y="64"/>
                                <a:pt x="88" y="64"/>
                                <a:pt x="88" y="64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lose/>
                              <a:moveTo>
                                <a:pt x="88" y="96"/>
                              </a:moveTo>
                              <a:cubicBezTo>
                                <a:pt x="75" y="96"/>
                                <a:pt x="75" y="96"/>
                                <a:pt x="75" y="96"/>
                              </a:cubicBezTo>
                              <a:cubicBezTo>
                                <a:pt x="75" y="83"/>
                                <a:pt x="75" y="83"/>
                                <a:pt x="75" y="83"/>
                              </a:cubicBezTo>
                              <a:cubicBezTo>
                                <a:pt x="88" y="83"/>
                                <a:pt x="88" y="83"/>
                                <a:pt x="88" y="83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lose/>
                              <a:moveTo>
                                <a:pt x="107" y="57"/>
                              </a:moveTo>
                              <a:cubicBezTo>
                                <a:pt x="94" y="57"/>
                                <a:pt x="94" y="57"/>
                                <a:pt x="94" y="57"/>
                              </a:cubicBezTo>
                              <a:cubicBezTo>
                                <a:pt x="94" y="44"/>
                                <a:pt x="94" y="44"/>
                                <a:pt x="94" y="44"/>
                              </a:cubicBezTo>
                              <a:cubicBezTo>
                                <a:pt x="107" y="44"/>
                                <a:pt x="107" y="44"/>
                                <a:pt x="107" y="44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lose/>
                              <a:moveTo>
                                <a:pt x="107" y="76"/>
                              </a:moveTo>
                              <a:cubicBezTo>
                                <a:pt x="94" y="76"/>
                                <a:pt x="94" y="76"/>
                                <a:pt x="94" y="76"/>
                              </a:cubicBezTo>
                              <a:cubicBezTo>
                                <a:pt x="94" y="64"/>
                                <a:pt x="94" y="64"/>
                                <a:pt x="94" y="64"/>
                              </a:cubicBezTo>
                              <a:cubicBezTo>
                                <a:pt x="107" y="64"/>
                                <a:pt x="107" y="64"/>
                                <a:pt x="107" y="64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lose/>
                              <a:moveTo>
                                <a:pt x="107" y="96"/>
                              </a:moveTo>
                              <a:cubicBezTo>
                                <a:pt x="94" y="96"/>
                                <a:pt x="94" y="96"/>
                                <a:pt x="94" y="96"/>
                              </a:cubicBezTo>
                              <a:cubicBezTo>
                                <a:pt x="94" y="83"/>
                                <a:pt x="94" y="83"/>
                                <a:pt x="94" y="83"/>
                              </a:cubicBezTo>
                              <a:cubicBezTo>
                                <a:pt x="107" y="83"/>
                                <a:pt x="107" y="83"/>
                                <a:pt x="107" y="83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lose/>
                              <a:moveTo>
                                <a:pt x="82" y="0"/>
                              </a:move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4" y="19"/>
                                <a:pt x="94" y="19"/>
                                <a:pt x="94" y="19"/>
                              </a:cubicBezTo>
                              <a:cubicBezTo>
                                <a:pt x="82" y="19"/>
                                <a:pt x="82" y="19"/>
                                <a:pt x="82" y="19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44" y="0"/>
                                <a:pt x="44" y="0"/>
                                <a:pt x="44" y="0"/>
                              </a:cubicBezTo>
                              <a:cubicBezTo>
                                <a:pt x="44" y="19"/>
                                <a:pt x="44" y="19"/>
                                <a:pt x="44" y="19"/>
                              </a:cubicBezTo>
                              <a:cubicBezTo>
                                <a:pt x="31" y="19"/>
                                <a:pt x="31" y="19"/>
                                <a:pt x="31" y="19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</a:path>
                          </a:pathLst>
                        </a:custGeom>
                        <a:solidFill>
                          <a:srgbClr val="27AA8B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lIns="9144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shape w14:anchorId="04D1C16A" id="任意多边形 43" o:spid="_x0000_s1026" style="position:absolute;left:0;text-align:left;margin-left:156.45pt;margin-top:14.35pt;width:11.55pt;height:11.4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5,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" path="m113,115v-100,,-100,,-100,c6,115,,109,,102,,25,,25,,25,,18,6,13,13,13v12,,12,,12,c25,25,25,25,25,25v25,,25,,25,c50,13,50,13,50,13v25,,25,,25,c75,25,75,25,75,25v25,,25,,25,c100,13,100,13,100,13v13,,13,,13,c120,13,125,18,125,25v,77,,77,,77c125,109,120,115,113,115v,,,,,xm113,38c13,38,13,38,13,38v,64,,64,,64c113,102,113,102,113,102v,-64,,-64,,-64c113,38,113,38,113,38xm31,57v-12,,-12,,-12,c19,44,19,44,19,44v12,,12,,12,c31,57,31,57,31,57v,,,,,xm31,76v-12,,-12,,-12,c19,64,19,64,19,64v12,,12,,12,c31,76,31,76,31,76v,,,,,xm31,96v-12,,-12,,-12,c19,83,19,83,19,83v12,,12,,12,c31,96,31,96,31,96v,,,,,xm50,57v-12,,-12,,-12,c38,44,38,44,38,44v12,,12,,12,c50,57,50,57,50,57v,,,,,xm50,76v-12,,-12,,-12,c38,64,38,64,38,64v12,,12,,12,c50,76,50,76,50,76v,,,,,xm50,96v-12,,-12,,-12,c38,83,38,83,38,83v12,,12,,12,c50,96,50,96,50,96v,,,,,xm69,57v-13,,-13,,-13,c56,44,56,44,56,44v13,,13,,13,c69,57,69,57,69,57v,,,,,xm69,76v-13,,-13,,-13,c56,64,56,64,56,64v13,,13,,13,c69,76,69,76,69,76v,,,,,xm69,96v-13,,-13,,-13,c56,83,56,83,56,83v13,,13,,13,c69,96,69,96,69,96v,,,,,xm88,57v-13,,-13,,-13,c75,44,75,44,75,44v13,,13,,13,c88,57,88,57,88,57v,,,,,xm88,76v-13,,-13,,-13,c75,64,75,64,75,64v13,,13,,13,c88,76,88,76,88,76v,,,,,xm88,96v-13,,-13,,-13,c75,83,75,83,75,83v13,,13,,13,c88,96,88,96,88,96v,,,,,xm107,57v-13,,-13,,-13,c94,44,94,44,94,44v13,,13,,13,c107,57,107,57,107,57v,,,,,xm107,76v-13,,-13,,-13,c94,64,94,64,94,64v13,,13,,13,c107,76,107,76,107,76v,,,,,xm107,96v-13,,-13,,-13,c94,83,94,83,94,83v13,,13,,13,c107,96,107,96,107,96v,,,,,xm82,c94,,94,,94,v,19,,19,,19c82,19,82,19,82,19,82,,82,,82,v,,,,,xm31,c44,,44,,44,v,19,,19,,19c31,19,31,19,31,19,31,,31,,31,v,,,,,xm31,v,,,,,e" fillcolor="#27aa8b" stroked="f">
                <v:path arrowok="t" o:connecttype="custom" o:connectlocs="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2147483646;2147483646,0" o:connectangles="0,0,0,0,0,0,0,0,0,0,0,0,0,0,0,0,0,0,0,0,0,0,0,0,0,0,0,0,0,0,0,0,0,0,0,0,0,0,0,0,0,0" textboxrect="0,0,125,115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47625</wp:posOffset>
                </wp:positionV>
                <wp:extent cx="2317750" cy="678180"/>
                <wp:effectExtent l="0" t="0" r="0" b="0"/>
                <wp:wrapNone/>
                <wp:docPr id="22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0" cy="678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0553A2" w:rsidRDefault="0063069B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rPr>
                                <w:rFonts w:ascii="微软雅黑" w:eastAsia="微软雅黑" w:hAnsi="微软雅黑"/>
                                <w:color w:val="27AA8B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7AA8B"/>
                                <w:kern w:val="24"/>
                                <w:sz w:val="22"/>
                                <w:szCs w:val="19"/>
                              </w:rPr>
                              <w:t>联系电话</w:t>
                            </w:r>
                            <w:r>
                              <w:rPr>
                                <w:rFonts w:ascii="微软雅黑" w:eastAsia="微软雅黑" w:hAnsi="微软雅黑"/>
                                <w:color w:val="27AA8B"/>
                                <w:kern w:val="24"/>
                                <w:sz w:val="22"/>
                                <w:szCs w:val="19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27AA8B"/>
                                <w:kern w:val="24"/>
                                <w:sz w:val="22"/>
                                <w:szCs w:val="19"/>
                              </w:rPr>
                              <w:t>138-0000-0000</w:t>
                            </w:r>
                          </w:p>
                          <w:p w:rsidR="000553A2" w:rsidRDefault="0063069B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rPr>
                                <w:rFonts w:ascii="微软雅黑" w:eastAsia="微软雅黑" w:hAnsi="微软雅黑"/>
                                <w:color w:val="27AA8B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7AA8B"/>
                                <w:kern w:val="24"/>
                                <w:sz w:val="22"/>
                                <w:szCs w:val="19"/>
                              </w:rPr>
                              <w:t>电子邮箱</w:t>
                            </w:r>
                            <w:r>
                              <w:rPr>
                                <w:rFonts w:ascii="微软雅黑" w:eastAsia="微软雅黑" w:hAnsi="微软雅黑"/>
                                <w:color w:val="27AA8B"/>
                                <w:kern w:val="24"/>
                                <w:sz w:val="22"/>
                                <w:szCs w:val="19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27AA8B"/>
                                <w:kern w:val="24"/>
                                <w:sz w:val="22"/>
                                <w:szCs w:val="19"/>
                              </w:rPr>
                              <w:t>123456789@qq.com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7" type="#_x0000_t202" style="position:absolute;left:0;text-align:left;margin-left:374.25pt;margin-top:3.75pt;width:182.5pt;height:53.4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" filled="f" stroked="f">
                <v:textbox>
                  <w:txbxContent>
                    <w:p w:rsidR="000553A2" w:rsidRDefault="0063069B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440" w:lineRule="exact"/>
                        <w:rPr>
                          <w:rFonts w:ascii="微软雅黑" w:eastAsia="微软雅黑" w:hAnsi="微软雅黑"/>
                          <w:color w:val="27AA8B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7AA8B"/>
                          <w:kern w:val="24"/>
                          <w:sz w:val="22"/>
                          <w:szCs w:val="19"/>
                        </w:rPr>
                        <w:t>联系电话</w:t>
                      </w:r>
                      <w:r>
                        <w:rPr>
                          <w:rFonts w:ascii="微软雅黑" w:eastAsia="微软雅黑" w:hAnsi="微软雅黑"/>
                          <w:color w:val="27AA8B"/>
                          <w:kern w:val="24"/>
                          <w:sz w:val="22"/>
                          <w:szCs w:val="19"/>
                        </w:rPr>
                        <w:t>：</w:t>
                      </w:r>
                      <w:r>
                        <w:rPr>
                          <w:rFonts w:ascii="微软雅黑" w:eastAsia="微软雅黑" w:hAnsi="微软雅黑"/>
                          <w:color w:val="27AA8B"/>
                          <w:kern w:val="24"/>
                          <w:sz w:val="22"/>
                          <w:szCs w:val="19"/>
                        </w:rPr>
                        <w:t>138-0000-0000</w:t>
                      </w:r>
                    </w:p>
                    <w:p w:rsidR="000553A2" w:rsidRDefault="0063069B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440" w:lineRule="exact"/>
                        <w:rPr>
                          <w:rFonts w:ascii="微软雅黑" w:eastAsia="微软雅黑" w:hAnsi="微软雅黑"/>
                          <w:color w:val="27AA8B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7AA8B"/>
                          <w:kern w:val="24"/>
                          <w:sz w:val="22"/>
                          <w:szCs w:val="19"/>
                        </w:rPr>
                        <w:t>电子邮箱</w:t>
                      </w:r>
                      <w:r>
                        <w:rPr>
                          <w:rFonts w:ascii="微软雅黑" w:eastAsia="微软雅黑" w:hAnsi="微软雅黑"/>
                          <w:color w:val="27AA8B"/>
                          <w:kern w:val="24"/>
                          <w:sz w:val="22"/>
                          <w:szCs w:val="19"/>
                        </w:rPr>
                        <w:t>：</w:t>
                      </w:r>
                      <w:r>
                        <w:rPr>
                          <w:rFonts w:ascii="微软雅黑" w:eastAsia="微软雅黑" w:hAnsi="微软雅黑"/>
                          <w:color w:val="27AA8B"/>
                          <w:kern w:val="24"/>
                          <w:sz w:val="22"/>
                          <w:szCs w:val="19"/>
                        </w:rPr>
                        <w:t>123456789@qq.com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47625</wp:posOffset>
                </wp:positionV>
                <wp:extent cx="1969135" cy="638810"/>
                <wp:effectExtent l="0" t="0" r="0" b="0"/>
                <wp:wrapNone/>
                <wp:docPr id="33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135" cy="638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0553A2" w:rsidRDefault="0063069B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rPr>
                                <w:rFonts w:ascii="微软雅黑" w:eastAsia="微软雅黑" w:hAnsi="微软雅黑"/>
                                <w:color w:val="27AA8B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7AA8B"/>
                                <w:kern w:val="24"/>
                                <w:sz w:val="22"/>
                                <w:szCs w:val="19"/>
                              </w:rPr>
                              <w:t>出生年月</w:t>
                            </w:r>
                            <w:r>
                              <w:rPr>
                                <w:rFonts w:ascii="微软雅黑" w:eastAsia="微软雅黑" w:hAnsi="微软雅黑"/>
                                <w:color w:val="27AA8B"/>
                                <w:kern w:val="24"/>
                                <w:sz w:val="22"/>
                                <w:szCs w:val="19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7AA8B"/>
                                <w:kern w:val="24"/>
                                <w:sz w:val="22"/>
                                <w:szCs w:val="19"/>
                              </w:rPr>
                              <w:t>1994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7AA8B"/>
                                <w:kern w:val="24"/>
                                <w:sz w:val="22"/>
                                <w:szCs w:val="19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7AA8B"/>
                                <w:kern w:val="24"/>
                                <w:sz w:val="22"/>
                                <w:szCs w:val="19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7AA8B"/>
                                <w:kern w:val="24"/>
                                <w:sz w:val="22"/>
                                <w:szCs w:val="19"/>
                              </w:rPr>
                              <w:t>月</w:t>
                            </w:r>
                          </w:p>
                          <w:p w:rsidR="000553A2" w:rsidRDefault="0063069B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rPr>
                                <w:rFonts w:ascii="微软雅黑" w:eastAsia="微软雅黑" w:hAnsi="微软雅黑"/>
                                <w:color w:val="27AA8B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7AA8B"/>
                                <w:kern w:val="24"/>
                                <w:sz w:val="22"/>
                                <w:szCs w:val="19"/>
                              </w:rPr>
                              <w:t>现居住地</w:t>
                            </w:r>
                            <w:r>
                              <w:rPr>
                                <w:rFonts w:ascii="微软雅黑" w:eastAsia="微软雅黑" w:hAnsi="微软雅黑"/>
                                <w:color w:val="27AA8B"/>
                                <w:kern w:val="24"/>
                                <w:sz w:val="22"/>
                                <w:szCs w:val="19"/>
                              </w:rPr>
                              <w:t>：上海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7AA8B"/>
                                <w:kern w:val="24"/>
                                <w:sz w:val="22"/>
                                <w:szCs w:val="19"/>
                              </w:rPr>
                              <w:t>市</w:t>
                            </w:r>
                            <w:r>
                              <w:rPr>
                                <w:rFonts w:ascii="微软雅黑" w:eastAsia="微软雅黑" w:hAnsi="微软雅黑"/>
                                <w:color w:val="27AA8B"/>
                                <w:kern w:val="24"/>
                                <w:sz w:val="22"/>
                                <w:szCs w:val="19"/>
                              </w:rPr>
                              <w:t>杨浦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7AA8B"/>
                                <w:kern w:val="24"/>
                                <w:sz w:val="22"/>
                                <w:szCs w:val="19"/>
                              </w:rPr>
                              <w:t>区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left:0;text-align:left;margin-left:178.7pt;margin-top:3.75pt;width:155.05pt;height:50.3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" filled="f" stroked="f">
                <v:textbox>
                  <w:txbxContent>
                    <w:p w:rsidR="000553A2" w:rsidRDefault="0063069B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440" w:lineRule="exact"/>
                        <w:rPr>
                          <w:rFonts w:ascii="微软雅黑" w:eastAsia="微软雅黑" w:hAnsi="微软雅黑"/>
                          <w:color w:val="27AA8B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7AA8B"/>
                          <w:kern w:val="24"/>
                          <w:sz w:val="22"/>
                          <w:szCs w:val="19"/>
                        </w:rPr>
                        <w:t>出生年月</w:t>
                      </w:r>
                      <w:r>
                        <w:rPr>
                          <w:rFonts w:ascii="微软雅黑" w:eastAsia="微软雅黑" w:hAnsi="微软雅黑"/>
                          <w:color w:val="27AA8B"/>
                          <w:kern w:val="24"/>
                          <w:sz w:val="22"/>
                          <w:szCs w:val="19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27AA8B"/>
                          <w:kern w:val="24"/>
                          <w:sz w:val="22"/>
                          <w:szCs w:val="19"/>
                        </w:rPr>
                        <w:t>1994</w:t>
                      </w:r>
                      <w:r>
                        <w:rPr>
                          <w:rFonts w:ascii="微软雅黑" w:eastAsia="微软雅黑" w:hAnsi="微软雅黑" w:hint="eastAsia"/>
                          <w:color w:val="27AA8B"/>
                          <w:kern w:val="24"/>
                          <w:sz w:val="22"/>
                          <w:szCs w:val="19"/>
                        </w:rPr>
                        <w:t>年</w:t>
                      </w:r>
                      <w:r>
                        <w:rPr>
                          <w:rFonts w:ascii="微软雅黑" w:eastAsia="微软雅黑" w:hAnsi="微软雅黑" w:hint="eastAsia"/>
                          <w:color w:val="27AA8B"/>
                          <w:kern w:val="24"/>
                          <w:sz w:val="22"/>
                          <w:szCs w:val="19"/>
                        </w:rPr>
                        <w:t>7</w:t>
                      </w:r>
                      <w:r>
                        <w:rPr>
                          <w:rFonts w:ascii="微软雅黑" w:eastAsia="微软雅黑" w:hAnsi="微软雅黑" w:hint="eastAsia"/>
                          <w:color w:val="27AA8B"/>
                          <w:kern w:val="24"/>
                          <w:sz w:val="22"/>
                          <w:szCs w:val="19"/>
                        </w:rPr>
                        <w:t>月</w:t>
                      </w:r>
                    </w:p>
                    <w:p w:rsidR="000553A2" w:rsidRDefault="0063069B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440" w:lineRule="exact"/>
                        <w:rPr>
                          <w:rFonts w:ascii="微软雅黑" w:eastAsia="微软雅黑" w:hAnsi="微软雅黑"/>
                          <w:color w:val="27AA8B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7AA8B"/>
                          <w:kern w:val="24"/>
                          <w:sz w:val="22"/>
                          <w:szCs w:val="19"/>
                        </w:rPr>
                        <w:t>现居住地</w:t>
                      </w:r>
                      <w:r>
                        <w:rPr>
                          <w:rFonts w:ascii="微软雅黑" w:eastAsia="微软雅黑" w:hAnsi="微软雅黑"/>
                          <w:color w:val="27AA8B"/>
                          <w:kern w:val="24"/>
                          <w:sz w:val="22"/>
                          <w:szCs w:val="19"/>
                        </w:rPr>
                        <w:t>：上海</w:t>
                      </w:r>
                      <w:r>
                        <w:rPr>
                          <w:rFonts w:ascii="微软雅黑" w:eastAsia="微软雅黑" w:hAnsi="微软雅黑" w:hint="eastAsia"/>
                          <w:color w:val="27AA8B"/>
                          <w:kern w:val="24"/>
                          <w:sz w:val="22"/>
                          <w:szCs w:val="19"/>
                        </w:rPr>
                        <w:t>市</w:t>
                      </w:r>
                      <w:r>
                        <w:rPr>
                          <w:rFonts w:ascii="微软雅黑" w:eastAsia="微软雅黑" w:hAnsi="微软雅黑"/>
                          <w:color w:val="27AA8B"/>
                          <w:kern w:val="24"/>
                          <w:sz w:val="22"/>
                          <w:szCs w:val="19"/>
                        </w:rPr>
                        <w:t>杨浦</w:t>
                      </w:r>
                      <w:r>
                        <w:rPr>
                          <w:rFonts w:ascii="微软雅黑" w:eastAsia="微软雅黑" w:hAnsi="微软雅黑" w:hint="eastAsia"/>
                          <w:color w:val="27AA8B"/>
                          <w:kern w:val="24"/>
                          <w:sz w:val="22"/>
                          <w:szCs w:val="19"/>
                        </w:rPr>
                        <w:t>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2013585</wp:posOffset>
                </wp:positionH>
                <wp:positionV relativeFrom="paragraph">
                  <wp:posOffset>437515</wp:posOffset>
                </wp:positionV>
                <wp:extent cx="114300" cy="172720"/>
                <wp:effectExtent l="4445" t="4445" r="14605" b="13335"/>
                <wp:wrapNone/>
                <wp:docPr id="32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" cy="172720"/>
                          <a:chOff x="2075997" y="1187705"/>
                          <a:chExt cx="305170" cy="458985"/>
                        </a:xfrm>
                      </wpg:grpSpPr>
                      <wps:wsp>
                        <wps:cNvPr id="29" name="Freeform 1271"/>
                        <wps:cNvSpPr>
                          <a:spLocks noEditPoints="1"/>
                        </wps:cNvSpPr>
                        <wps:spPr>
                          <a:xfrm>
                            <a:off x="2080920" y="1187705"/>
                            <a:ext cx="295325" cy="4097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0" y="2147483646"/>
                              </a:cxn>
                              <a:cxn ang="0">
                                <a:pos x="2147483646" y="0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</a:cxnLst>
                            <a:rect l="0" t="0" r="0" b="0"/>
                            <a:pathLst>
                              <a:path w="120" h="166">
                                <a:moveTo>
                                  <a:pt x="60" y="166"/>
                                </a:moveTo>
                                <a:cubicBezTo>
                                  <a:pt x="57" y="162"/>
                                  <a:pt x="57" y="162"/>
                                  <a:pt x="57" y="162"/>
                                </a:cubicBezTo>
                                <a:cubicBezTo>
                                  <a:pt x="55" y="160"/>
                                  <a:pt x="0" y="92"/>
                                  <a:pt x="0" y="60"/>
                                </a:cubicBezTo>
                                <a:cubicBezTo>
                                  <a:pt x="0" y="27"/>
                                  <a:pt x="27" y="0"/>
                                  <a:pt x="60" y="0"/>
                                </a:cubicBezTo>
                                <a:cubicBezTo>
                                  <a:pt x="93" y="0"/>
                                  <a:pt x="120" y="27"/>
                                  <a:pt x="120" y="60"/>
                                </a:cubicBezTo>
                                <a:cubicBezTo>
                                  <a:pt x="120" y="92"/>
                                  <a:pt x="66" y="160"/>
                                  <a:pt x="63" y="162"/>
                                </a:cubicBezTo>
                                <a:lnTo>
                                  <a:pt x="60" y="166"/>
                                </a:lnTo>
                                <a:close/>
                                <a:moveTo>
                                  <a:pt x="60" y="8"/>
                                </a:moveTo>
                                <a:cubicBezTo>
                                  <a:pt x="32" y="8"/>
                                  <a:pt x="8" y="31"/>
                                  <a:pt x="8" y="60"/>
                                </a:cubicBezTo>
                                <a:cubicBezTo>
                                  <a:pt x="8" y="85"/>
                                  <a:pt x="49" y="139"/>
                                  <a:pt x="60" y="154"/>
                                </a:cubicBezTo>
                                <a:cubicBezTo>
                                  <a:pt x="72" y="139"/>
                                  <a:pt x="112" y="85"/>
                                  <a:pt x="112" y="60"/>
                                </a:cubicBezTo>
                                <a:cubicBezTo>
                                  <a:pt x="112" y="31"/>
                                  <a:pt x="89" y="8"/>
                                  <a:pt x="60" y="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7AA8B"/>
                          </a:solidFill>
                          <a:ln w="9525" cap="flat" cmpd="sng">
                            <a:solidFill>
                              <a:srgbClr val="27AA8B">
                                <a:alpha val="100000"/>
                              </a:srgb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lIns="91440" tIns="45720" rIns="91440" bIns="45720" anchor="t" upright="1"/>
                      </wps:wsp>
                      <wps:wsp>
                        <wps:cNvPr id="30" name="Freeform 1272"/>
                        <wps:cNvSpPr>
                          <a:spLocks noEditPoints="1"/>
                        </wps:cNvSpPr>
                        <wps:spPr>
                          <a:xfrm>
                            <a:off x="2154751" y="1261536"/>
                            <a:ext cx="147663" cy="14889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147483646" y="2147483646"/>
                              </a:cxn>
                              <a:cxn ang="0">
                                <a:pos x="0" y="2147483646"/>
                              </a:cxn>
                              <a:cxn ang="0">
                                <a:pos x="2147483646" y="0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</a:cxnLst>
                            <a:rect l="0" t="0" r="0" b="0"/>
                            <a:pathLst>
                              <a:path w="60" h="60">
                                <a:moveTo>
                                  <a:pt x="30" y="60"/>
                                </a:moveTo>
                                <a:cubicBezTo>
                                  <a:pt x="14" y="60"/>
                                  <a:pt x="0" y="47"/>
                                  <a:pt x="0" y="30"/>
                                </a:cubicBezTo>
                                <a:cubicBezTo>
                                  <a:pt x="0" y="13"/>
                                  <a:pt x="14" y="0"/>
                                  <a:pt x="30" y="0"/>
                                </a:cubicBezTo>
                                <a:cubicBezTo>
                                  <a:pt x="47" y="0"/>
                                  <a:pt x="60" y="13"/>
                                  <a:pt x="60" y="30"/>
                                </a:cubicBezTo>
                                <a:cubicBezTo>
                                  <a:pt x="60" y="47"/>
                                  <a:pt x="47" y="60"/>
                                  <a:pt x="30" y="60"/>
                                </a:cubicBezTo>
                                <a:close/>
                                <a:moveTo>
                                  <a:pt x="30" y="4"/>
                                </a:moveTo>
                                <a:cubicBezTo>
                                  <a:pt x="16" y="4"/>
                                  <a:pt x="4" y="16"/>
                                  <a:pt x="4" y="30"/>
                                </a:cubicBezTo>
                                <a:cubicBezTo>
                                  <a:pt x="4" y="44"/>
                                  <a:pt x="16" y="56"/>
                                  <a:pt x="30" y="56"/>
                                </a:cubicBezTo>
                                <a:cubicBezTo>
                                  <a:pt x="45" y="56"/>
                                  <a:pt x="56" y="44"/>
                                  <a:pt x="56" y="30"/>
                                </a:cubicBezTo>
                                <a:cubicBezTo>
                                  <a:pt x="56" y="16"/>
                                  <a:pt x="45" y="4"/>
                                  <a:pt x="30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7AA8B"/>
                          </a:solidFill>
                          <a:ln w="9525" cap="flat" cmpd="sng">
                            <a:solidFill>
                              <a:srgbClr val="27AA8B">
                                <a:alpha val="100000"/>
                              </a:srgb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lIns="91440" tIns="45720" rIns="91440" bIns="45720" anchor="t" upright="1"/>
                      </wps:wsp>
                      <wps:wsp>
                        <wps:cNvPr id="31" name="Freeform 1273"/>
                        <wps:cNvSpPr/>
                        <wps:spPr>
                          <a:xfrm>
                            <a:off x="2075997" y="1543326"/>
                            <a:ext cx="305170" cy="1033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147483646" y="0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0"/>
                              </a:cxn>
                              <a:cxn ang="0">
                                <a:pos x="0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0"/>
                              </a:cxn>
                            </a:cxnLst>
                            <a:rect l="0" t="0" r="0" b="0"/>
                            <a:pathLst>
                              <a:path w="124" h="42">
                                <a:moveTo>
                                  <a:pt x="92" y="0"/>
                                </a:moveTo>
                                <a:cubicBezTo>
                                  <a:pt x="92" y="5"/>
                                  <a:pt x="92" y="5"/>
                                  <a:pt x="92" y="5"/>
                                </a:cubicBezTo>
                                <a:cubicBezTo>
                                  <a:pt x="109" y="8"/>
                                  <a:pt x="120" y="14"/>
                                  <a:pt x="120" y="20"/>
                                </a:cubicBezTo>
                                <a:cubicBezTo>
                                  <a:pt x="120" y="28"/>
                                  <a:pt x="97" y="38"/>
                                  <a:pt x="62" y="38"/>
                                </a:cubicBezTo>
                                <a:cubicBezTo>
                                  <a:pt x="28" y="38"/>
                                  <a:pt x="4" y="28"/>
                                  <a:pt x="4" y="20"/>
                                </a:cubicBezTo>
                                <a:cubicBezTo>
                                  <a:pt x="4" y="14"/>
                                  <a:pt x="15" y="8"/>
                                  <a:pt x="33" y="5"/>
                                </a:cubicBezTo>
                                <a:cubicBezTo>
                                  <a:pt x="33" y="0"/>
                                  <a:pt x="33" y="0"/>
                                  <a:pt x="33" y="0"/>
                                </a:cubicBezTo>
                                <a:cubicBezTo>
                                  <a:pt x="15" y="4"/>
                                  <a:pt x="0" y="10"/>
                                  <a:pt x="0" y="20"/>
                                </a:cubicBezTo>
                                <a:cubicBezTo>
                                  <a:pt x="0" y="34"/>
                                  <a:pt x="32" y="42"/>
                                  <a:pt x="62" y="42"/>
                                </a:cubicBezTo>
                                <a:cubicBezTo>
                                  <a:pt x="92" y="42"/>
                                  <a:pt x="124" y="34"/>
                                  <a:pt x="124" y="20"/>
                                </a:cubicBezTo>
                                <a:cubicBezTo>
                                  <a:pt x="124" y="10"/>
                                  <a:pt x="110" y="4"/>
                                  <a:pt x="9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7AA8B"/>
                          </a:solidFill>
                          <a:ln w="9525" cap="flat" cmpd="sng">
                            <a:solidFill>
                              <a:srgbClr val="27AA8B">
                                <a:alpha val="100000"/>
                              </a:srgb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lIns="91440" tIns="45720" rIns="91440" bIns="45720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16EE78" id="组合 33" o:spid="_x0000_s1026" style="position:absolute;left:0;text-align:left;margin-left:158.55pt;margin-top:34.45pt;width:9pt;height:13.6pt;z-index:251660800" coordorigin="20759,11877" coordsize="3051,4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">
                <v:shape id="Freeform 1271" o:spid="_x0000_s1027" style="position:absolute;left:20809;top:11877;width:2953;height:4097;visibility:visible;mso-wrap-style:square;v-text-anchor:top" coordsize="120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" path="m60,166v-3,-4,-3,-4,-3,-4c55,160,,92,,60,,27,27,,60,v33,,60,27,60,60c120,92,66,160,63,162r-3,4xm60,8c32,8,8,31,8,60v,25,41,79,52,94c72,139,112,85,112,60,112,31,89,8,60,8xe" fillcolor="#27aa8b" strokecolor="#27aa8b">
                  <v:path arrowok="t" o:connecttype="custom" o:connectlocs="2147483646,2147483646;2147483646,2147483646;0,2147483646;2147483646,0;2147483646,2147483646;2147483646,2147483646;2147483646,2147483646;2147483646,2147483646;2147483646,2147483646;2147483646,2147483646;2147483646,2147483646;2147483646,2147483646" o:connectangles="0,0,0,0,0,0,0,0,0,0,0,0" textboxrect="0,0,120,166"/>
                  <o:lock v:ext="edit" verticies="t"/>
                </v:shape>
                <v:shape id="Freeform 1272" o:spid="_x0000_s1028" style="position:absolute;left:21547;top:12615;width:1477;height:1489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" path="m30,60c14,60,,47,,30,,13,14,,30,,47,,60,13,60,30,60,47,47,60,30,60xm30,4c16,4,4,16,4,30v,14,12,26,26,26c45,56,56,44,56,30,56,16,45,4,30,4xe" fillcolor="#27aa8b" strokecolor="#27aa8b">
                  <v:path arrowok="t" o:connecttype="custom" o:connectlocs="2147483646,2147483646;0,2147483646;2147483646,0;2147483646,2147483646;2147483646,2147483646;2147483646,2147483646;2147483646,2147483646;2147483646,2147483646;2147483646,2147483646;2147483646,2147483646" o:connectangles="0,0,0,0,0,0,0,0,0,0" textboxrect="0,0,60,60"/>
                  <o:lock v:ext="edit" verticies="t"/>
                </v:shape>
                <v:shape id="Freeform 1273" o:spid="_x0000_s1029" style="position:absolute;left:20759;top:15433;width:3052;height:1033;visibility:visible;mso-wrap-style:square;v-text-anchor:top" coordsize="124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" path="m92,v,5,,5,,5c109,8,120,14,120,20v,8,-23,18,-58,18c28,38,4,28,4,20,4,14,15,8,33,5,33,,33,,33,,15,4,,10,,20,,34,32,42,62,42v30,,62,-8,62,-22c124,10,110,4,92,xe" fillcolor="#27aa8b" strokecolor="#27aa8b">
                  <v:path arrowok="t" o:connecttype="custom" o:connectlocs="2147483646,0;2147483646,2147483646;2147483646,2147483646;2147483646,2147483646;2147483646,2147483646;2147483646,2147483646;2147483646,0;0,2147483646;2147483646,2147483646;2147483646,2147483646;2147483646,0" o:connectangles="0,0,0,0,0,0,0,0,0,0,0" textboxrect="0,0,124,42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4576445</wp:posOffset>
                </wp:positionH>
                <wp:positionV relativeFrom="paragraph">
                  <wp:posOffset>494665</wp:posOffset>
                </wp:positionV>
                <wp:extent cx="157480" cy="109220"/>
                <wp:effectExtent l="4445" t="4445" r="9525" b="19685"/>
                <wp:wrapNone/>
                <wp:docPr id="28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480" cy="109220"/>
                          <a:chOff x="1861659" y="257856"/>
                          <a:chExt cx="472521" cy="328550"/>
                        </a:xfrm>
                      </wpg:grpSpPr>
                      <wps:wsp>
                        <wps:cNvPr id="25" name="Freeform 1258"/>
                        <wps:cNvSpPr>
                          <a:spLocks noEditPoints="1"/>
                        </wps:cNvSpPr>
                        <wps:spPr>
                          <a:xfrm>
                            <a:off x="1861659" y="257856"/>
                            <a:ext cx="472521" cy="3285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147483646" y="2147483646"/>
                              </a:cxn>
                              <a:cxn ang="0">
                                <a:pos x="0" y="2147483646"/>
                              </a:cxn>
                              <a:cxn ang="0">
                                <a:pos x="0" y="0"/>
                              </a:cxn>
                              <a:cxn ang="0">
                                <a:pos x="2147483646" y="0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</a:cxnLst>
                            <a:rect l="0" t="0" r="0" b="0"/>
                            <a:pathLst>
                              <a:path w="384" h="267">
                                <a:moveTo>
                                  <a:pt x="384" y="267"/>
                                </a:moveTo>
                                <a:lnTo>
                                  <a:pt x="0" y="267"/>
                                </a:lnTo>
                                <a:lnTo>
                                  <a:pt x="0" y="0"/>
                                </a:lnTo>
                                <a:lnTo>
                                  <a:pt x="384" y="0"/>
                                </a:lnTo>
                                <a:lnTo>
                                  <a:pt x="384" y="267"/>
                                </a:lnTo>
                                <a:close/>
                                <a:moveTo>
                                  <a:pt x="16" y="251"/>
                                </a:moveTo>
                                <a:lnTo>
                                  <a:pt x="368" y="251"/>
                                </a:lnTo>
                                <a:lnTo>
                                  <a:pt x="368" y="16"/>
                                </a:lnTo>
                                <a:lnTo>
                                  <a:pt x="16" y="16"/>
                                </a:lnTo>
                                <a:lnTo>
                                  <a:pt x="16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AA8B"/>
                          </a:solidFill>
                          <a:ln w="9525" cap="flat" cmpd="sng">
                            <a:solidFill>
                              <a:srgbClr val="27AA8B">
                                <a:alpha val="100000"/>
                              </a:srgb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lIns="91440" tIns="45720" rIns="91440" bIns="45720" anchor="t" upright="1"/>
                      </wps:wsp>
                      <wps:wsp>
                        <wps:cNvPr id="26" name="Freeform 1259"/>
                        <wps:cNvSpPr/>
                        <wps:spPr>
                          <a:xfrm>
                            <a:off x="2092997" y="262778"/>
                            <a:ext cx="238722" cy="1968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0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</a:cxnLst>
                            <a:rect l="0" t="0" r="0" b="0"/>
                            <a:pathLst>
                              <a:path w="97" h="80">
                                <a:moveTo>
                                  <a:pt x="2" y="80"/>
                                </a:moveTo>
                                <a:cubicBezTo>
                                  <a:pt x="1" y="80"/>
                                  <a:pt x="1" y="79"/>
                                  <a:pt x="1" y="79"/>
                                </a:cubicBezTo>
                                <a:cubicBezTo>
                                  <a:pt x="0" y="78"/>
                                  <a:pt x="0" y="77"/>
                                  <a:pt x="1" y="76"/>
                                </a:cubicBezTo>
                                <a:cubicBezTo>
                                  <a:pt x="93" y="0"/>
                                  <a:pt x="93" y="0"/>
                                  <a:pt x="93" y="0"/>
                                </a:cubicBezTo>
                                <a:cubicBezTo>
                                  <a:pt x="94" y="0"/>
                                  <a:pt x="95" y="0"/>
                                  <a:pt x="96" y="1"/>
                                </a:cubicBezTo>
                                <a:cubicBezTo>
                                  <a:pt x="97" y="2"/>
                                  <a:pt x="96" y="3"/>
                                  <a:pt x="96" y="4"/>
                                </a:cubicBezTo>
                                <a:cubicBezTo>
                                  <a:pt x="3" y="79"/>
                                  <a:pt x="3" y="79"/>
                                  <a:pt x="3" y="79"/>
                                </a:cubicBezTo>
                                <a:cubicBezTo>
                                  <a:pt x="3" y="79"/>
                                  <a:pt x="3" y="80"/>
                                  <a:pt x="2" y="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7AA8B"/>
                          </a:solidFill>
                          <a:ln w="9525" cap="flat" cmpd="sng">
                            <a:solidFill>
                              <a:srgbClr val="27AA8B">
                                <a:alpha val="100000"/>
                              </a:srgb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lIns="91440" tIns="45720" rIns="91440" bIns="45720" anchor="t" upright="1"/>
                      </wps:wsp>
                      <wps:wsp>
                        <wps:cNvPr id="27" name="Freeform 1260"/>
                        <wps:cNvSpPr/>
                        <wps:spPr>
                          <a:xfrm>
                            <a:off x="1866581" y="262778"/>
                            <a:ext cx="236261" cy="1968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0" y="2147483646"/>
                              </a:cxn>
                              <a:cxn ang="0">
                                <a:pos x="2147483646" y="0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</a:cxnLst>
                            <a:rect l="0" t="0" r="0" b="0"/>
                            <a:pathLst>
                              <a:path w="96" h="80">
                                <a:moveTo>
                                  <a:pt x="94" y="80"/>
                                </a:moveTo>
                                <a:cubicBezTo>
                                  <a:pt x="94" y="80"/>
                                  <a:pt x="93" y="79"/>
                                  <a:pt x="93" y="79"/>
                                </a:cubicBezTo>
                                <a:cubicBezTo>
                                  <a:pt x="1" y="4"/>
                                  <a:pt x="1" y="4"/>
                                  <a:pt x="1" y="4"/>
                                </a:cubicBezTo>
                                <a:cubicBezTo>
                                  <a:pt x="0" y="3"/>
                                  <a:pt x="0" y="2"/>
                                  <a:pt x="0" y="1"/>
                                </a:cubicBezTo>
                                <a:cubicBezTo>
                                  <a:pt x="1" y="0"/>
                                  <a:pt x="2" y="0"/>
                                  <a:pt x="3" y="0"/>
                                </a:cubicBezTo>
                                <a:cubicBezTo>
                                  <a:pt x="95" y="76"/>
                                  <a:pt x="95" y="76"/>
                                  <a:pt x="95" y="76"/>
                                </a:cubicBezTo>
                                <a:cubicBezTo>
                                  <a:pt x="96" y="77"/>
                                  <a:pt x="96" y="78"/>
                                  <a:pt x="96" y="79"/>
                                </a:cubicBezTo>
                                <a:cubicBezTo>
                                  <a:pt x="95" y="79"/>
                                  <a:pt x="95" y="80"/>
                                  <a:pt x="94" y="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7AA8B"/>
                          </a:solidFill>
                          <a:ln w="9525" cap="flat" cmpd="sng">
                            <a:solidFill>
                              <a:srgbClr val="27AA8B">
                                <a:alpha val="100000"/>
                              </a:srgb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lIns="91440" tIns="45720" rIns="91440" bIns="45720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91CCC7" id="组合 37" o:spid="_x0000_s1026" style="position:absolute;left:0;text-align:left;margin-left:360.35pt;margin-top:38.95pt;width:12.4pt;height:8.6pt;z-index:251658752" coordorigin="18616,2578" coordsize="4725,3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">
                <v:shape id="Freeform 1258" o:spid="_x0000_s1027" style="position:absolute;left:18616;top:2578;width:4725;height:3286;visibility:visible;mso-wrap-style:square;v-text-anchor:top" coordsize="384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" path="m384,267l,267,,,384,r,267xm16,251r352,l368,16,16,16r,235xe" fillcolor="#27aa8b" strokecolor="#27aa8b">
                  <v:path arrowok="t" o:connecttype="custom" o:connectlocs="2147483646,2147483646;0,2147483646;0,0;2147483646,0;2147483646,2147483646;2147483646,2147483646;2147483646,2147483646;2147483646,2147483646;2147483646,2147483646;2147483646,2147483646" o:connectangles="0,0,0,0,0,0,0,0,0,0" textboxrect="0,0,384,267"/>
                  <o:lock v:ext="edit" verticies="t"/>
                </v:shape>
                <v:shape id="Freeform 1259" o:spid="_x0000_s1028" style="position:absolute;left:20929;top:2627;width:2388;height:1969;visibility:visible;mso-wrap-style:square;v-text-anchor:top" coordsize="97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" path="m2,80c1,80,1,79,1,79,,78,,77,1,76,93,,93,,93,v1,,2,,3,1c97,2,96,3,96,4,3,79,3,79,3,79v,,,1,-1,1xe" fillcolor="#27aa8b" strokecolor="#27aa8b">
                  <v:path arrowok="t" o:connecttype="custom" o:connectlocs="2147483646,2147483646;2147483646,2147483646;2147483646,2147483646;2147483646,0;2147483646,2147483646;2147483646,2147483646;2147483646,2147483646;2147483646,2147483646" o:connectangles="0,0,0,0,0,0,0,0" textboxrect="0,0,97,80"/>
                </v:shape>
                <v:shape id="Freeform 1260" o:spid="_x0000_s1029" style="position:absolute;left:18665;top:2627;width:2363;height:1969;visibility:visible;mso-wrap-style:square;v-text-anchor:top" coordsize="96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" path="m94,80v,,-1,-1,-1,-1c1,4,1,4,1,4,,3,,2,,1,1,,2,,3,,95,76,95,76,95,76v1,1,1,2,1,3c95,79,95,80,94,80xe" fillcolor="#27aa8b" strokecolor="#27aa8b">
                  <v:path arrowok="t" o:connecttype="custom" o:connectlocs="2147483646,2147483646;2147483646,2147483646;2147483646,2147483646;0,2147483646;2147483646,0;2147483646,2147483646;2147483646,2147483646;2147483646,2147483646" o:connectangles="0,0,0,0,0,0,0,0" textboxrect="0,0,96,80"/>
                </v:shape>
              </v:group>
            </w:pict>
          </mc:Fallback>
        </mc:AlternateContent>
      </w:r>
    </w:p>
    <w:p w:rsidR="000553A2" w:rsidRDefault="000553A2">
      <w:pPr>
        <w:adjustRightInd w:val="0"/>
        <w:snapToGrid w:val="0"/>
      </w:pPr>
    </w:p>
    <w:p w:rsidR="000553A2" w:rsidRDefault="000553A2">
      <w:pPr>
        <w:adjustRightInd w:val="0"/>
        <w:snapToGrid w:val="0"/>
      </w:pPr>
    </w:p>
    <w:p w:rsidR="000553A2" w:rsidRDefault="000553A2">
      <w:pPr>
        <w:adjustRightInd w:val="0"/>
        <w:snapToGrid w:val="0"/>
      </w:pPr>
    </w:p>
    <w:p w:rsidR="000553A2" w:rsidRDefault="000553A2">
      <w:pPr>
        <w:adjustRightInd w:val="0"/>
        <w:snapToGrid w:val="0"/>
      </w:pPr>
    </w:p>
    <w:p w:rsidR="000553A2" w:rsidRDefault="000553A2">
      <w:pPr>
        <w:adjustRightInd w:val="0"/>
        <w:snapToGrid w:val="0"/>
      </w:pPr>
    </w:p>
    <w:p w:rsidR="000553A2" w:rsidRDefault="000553A2">
      <w:pPr>
        <w:adjustRightInd w:val="0"/>
        <w:snapToGrid w:val="0"/>
      </w:pPr>
    </w:p>
    <w:p w:rsidR="000553A2" w:rsidRDefault="0063069B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134620</wp:posOffset>
                </wp:positionV>
                <wp:extent cx="923925" cy="526415"/>
                <wp:effectExtent l="0" t="0" r="0" b="0"/>
                <wp:wrapNone/>
                <wp:docPr id="14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2641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txbx>
                        <w:txbxContent>
                          <w:p w:rsidR="000553A2" w:rsidRPr="004113DD" w:rsidRDefault="0063069B">
                            <w:pPr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7AA8B"/>
                                <w:sz w:val="28"/>
                                <w:szCs w:val="28"/>
                              </w:rPr>
                            </w:pPr>
                            <w:r w:rsidRPr="004113DD">
                              <w:rPr>
                                <w:rFonts w:ascii="微软雅黑" w:eastAsia="微软雅黑" w:hAnsi="微软雅黑" w:hint="eastAsia"/>
                                <w:b/>
                                <w:color w:val="27AA8B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教育背景" o:spid="_x0000_s1029" style="position:absolute;left:0;text-align:left;margin-left:57.75pt;margin-top:10.6pt;width:72.75pt;height:4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" filled="f" stroked="f" strokeweight="1pt">
                <v:textbox>
                  <w:txbxContent>
                    <w:p w:rsidR="000553A2" w:rsidRPr="004113DD" w:rsidRDefault="0063069B">
                      <w:pPr>
                        <w:jc w:val="left"/>
                        <w:rPr>
                          <w:rFonts w:ascii="微软雅黑" w:eastAsia="微软雅黑" w:hAnsi="微软雅黑"/>
                          <w:b/>
                          <w:color w:val="27AA8B"/>
                          <w:sz w:val="28"/>
                          <w:szCs w:val="28"/>
                        </w:rPr>
                      </w:pPr>
                      <w:r w:rsidRPr="004113DD">
                        <w:rPr>
                          <w:rFonts w:ascii="微软雅黑" w:eastAsia="微软雅黑" w:hAnsi="微软雅黑" w:hint="eastAsia"/>
                          <w:b/>
                          <w:color w:val="27AA8B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</w:p>
    <w:p w:rsidR="000553A2" w:rsidRDefault="0063069B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481330</wp:posOffset>
                </wp:positionH>
                <wp:positionV relativeFrom="paragraph">
                  <wp:posOffset>101600</wp:posOffset>
                </wp:positionV>
                <wp:extent cx="166370" cy="179705"/>
                <wp:effectExtent l="0" t="0" r="5080" b="10795"/>
                <wp:wrapNone/>
                <wp:docPr id="37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166370" cy="179705"/>
                        </a:xfrm>
                        <a:custGeom>
                          <a:avLst/>
                          <a:gdLst>
                            <a:gd name="txL" fmla="*/ 0 w 216"/>
                            <a:gd name="txT" fmla="*/ 0 h 234"/>
                            <a:gd name="txR" fmla="*/ 216 w 216"/>
                            <a:gd name="txB" fmla="*/ 234 h 234"/>
                          </a:gdLst>
                          <a:ahLst/>
                          <a:cxnLst>
                            <a:cxn ang="0">
                              <a:pos x="159353" y="499506"/>
                            </a:cxn>
                            <a:cxn ang="0">
                              <a:pos x="157199" y="499506"/>
                            </a:cxn>
                            <a:cxn ang="0">
                              <a:pos x="0" y="398747"/>
                            </a:cxn>
                            <a:cxn ang="0">
                              <a:pos x="142126" y="310851"/>
                            </a:cxn>
                            <a:cxn ang="0">
                              <a:pos x="142126" y="304420"/>
                            </a:cxn>
                            <a:cxn ang="0">
                              <a:pos x="83983" y="128628"/>
                            </a:cxn>
                            <a:cxn ang="0">
                              <a:pos x="211035" y="0"/>
                            </a:cxn>
                            <a:cxn ang="0">
                              <a:pos x="333780" y="128628"/>
                            </a:cxn>
                            <a:cxn ang="0">
                              <a:pos x="299325" y="257256"/>
                            </a:cxn>
                            <a:cxn ang="0">
                              <a:pos x="275637" y="265832"/>
                            </a:cxn>
                            <a:cxn ang="0">
                              <a:pos x="269177" y="240106"/>
                            </a:cxn>
                            <a:cxn ang="0">
                              <a:pos x="299325" y="128628"/>
                            </a:cxn>
                            <a:cxn ang="0">
                              <a:pos x="211035" y="36445"/>
                            </a:cxn>
                            <a:cxn ang="0">
                              <a:pos x="118438" y="128628"/>
                            </a:cxn>
                            <a:cxn ang="0">
                              <a:pos x="170120" y="280838"/>
                            </a:cxn>
                            <a:cxn ang="0">
                              <a:pos x="178734" y="295845"/>
                            </a:cxn>
                            <a:cxn ang="0">
                              <a:pos x="178734" y="325858"/>
                            </a:cxn>
                            <a:cxn ang="0">
                              <a:pos x="161506" y="345152"/>
                            </a:cxn>
                            <a:cxn ang="0">
                              <a:pos x="36608" y="398747"/>
                            </a:cxn>
                            <a:cxn ang="0">
                              <a:pos x="161506" y="463062"/>
                            </a:cxn>
                            <a:cxn ang="0">
                              <a:pos x="176580" y="482356"/>
                            </a:cxn>
                            <a:cxn ang="0">
                              <a:pos x="159353" y="499506"/>
                            </a:cxn>
                            <a:cxn ang="0">
                              <a:pos x="374695" y="392316"/>
                            </a:cxn>
                            <a:cxn ang="0">
                              <a:pos x="303632" y="392316"/>
                            </a:cxn>
                            <a:cxn ang="0">
                              <a:pos x="286404" y="375166"/>
                            </a:cxn>
                            <a:cxn ang="0">
                              <a:pos x="303632" y="355871"/>
                            </a:cxn>
                            <a:cxn ang="0">
                              <a:pos x="374695" y="355871"/>
                            </a:cxn>
                            <a:cxn ang="0">
                              <a:pos x="394075" y="375166"/>
                            </a:cxn>
                            <a:cxn ang="0">
                              <a:pos x="374695" y="392316"/>
                            </a:cxn>
                            <a:cxn ang="0">
                              <a:pos x="340240" y="448055"/>
                            </a:cxn>
                            <a:cxn ang="0">
                              <a:pos x="303632" y="448055"/>
                            </a:cxn>
                            <a:cxn ang="0">
                              <a:pos x="286404" y="428761"/>
                            </a:cxn>
                            <a:cxn ang="0">
                              <a:pos x="303632" y="411610"/>
                            </a:cxn>
                            <a:cxn ang="0">
                              <a:pos x="340240" y="411610"/>
                            </a:cxn>
                            <a:cxn ang="0">
                              <a:pos x="357467" y="428761"/>
                            </a:cxn>
                            <a:cxn ang="0">
                              <a:pos x="340240" y="448055"/>
                            </a:cxn>
                            <a:cxn ang="0">
                              <a:pos x="411303" y="501650"/>
                            </a:cxn>
                            <a:cxn ang="0">
                              <a:pos x="269177" y="501650"/>
                            </a:cxn>
                            <a:cxn ang="0">
                              <a:pos x="215342" y="448055"/>
                            </a:cxn>
                            <a:cxn ang="0">
                              <a:pos x="215342" y="355871"/>
                            </a:cxn>
                            <a:cxn ang="0">
                              <a:pos x="269177" y="302276"/>
                            </a:cxn>
                            <a:cxn ang="0">
                              <a:pos x="411303" y="302276"/>
                            </a:cxn>
                            <a:cxn ang="0">
                              <a:pos x="465138" y="355871"/>
                            </a:cxn>
                            <a:cxn ang="0">
                              <a:pos x="465138" y="448055"/>
                            </a:cxn>
                            <a:cxn ang="0">
                              <a:pos x="411303" y="501650"/>
                            </a:cxn>
                            <a:cxn ang="0">
                              <a:pos x="269177" y="338721"/>
                            </a:cxn>
                            <a:cxn ang="0">
                              <a:pos x="249796" y="355871"/>
                            </a:cxn>
                            <a:cxn ang="0">
                              <a:pos x="249796" y="448055"/>
                            </a:cxn>
                            <a:cxn ang="0">
                              <a:pos x="269177" y="465205"/>
                            </a:cxn>
                            <a:cxn ang="0">
                              <a:pos x="411303" y="465205"/>
                            </a:cxn>
                            <a:cxn ang="0">
                              <a:pos x="428530" y="448055"/>
                            </a:cxn>
                            <a:cxn ang="0">
                              <a:pos x="428530" y="355871"/>
                            </a:cxn>
                            <a:cxn ang="0">
                              <a:pos x="411303" y="338721"/>
                            </a:cxn>
                            <a:cxn ang="0">
                              <a:pos x="269177" y="338721"/>
                            </a:cxn>
                            <a:cxn ang="0">
                              <a:pos x="269177" y="338721"/>
                            </a:cxn>
                            <a:cxn ang="0">
                              <a:pos x="269177" y="338721"/>
                            </a:cxn>
                          </a:cxnLst>
                          <a:rect l="txL" t="txT" r="txR" b="txB"/>
                          <a:pathLst>
                            <a:path w="216" h="234">
                              <a:moveTo>
                                <a:pt x="74" y="233"/>
                              </a:moveTo>
                              <a:cubicBezTo>
                                <a:pt x="74" y="233"/>
                                <a:pt x="74" y="233"/>
                                <a:pt x="73" y="233"/>
                              </a:cubicBezTo>
                              <a:cubicBezTo>
                                <a:pt x="32" y="229"/>
                                <a:pt x="0" y="209"/>
                                <a:pt x="0" y="186"/>
                              </a:cubicBezTo>
                              <a:cubicBezTo>
                                <a:pt x="0" y="164"/>
                                <a:pt x="33" y="150"/>
                                <a:pt x="66" y="145"/>
                              </a:cubicBezTo>
                              <a:cubicBezTo>
                                <a:pt x="66" y="142"/>
                                <a:pt x="66" y="142"/>
                                <a:pt x="66" y="142"/>
                              </a:cubicBezTo>
                              <a:cubicBezTo>
                                <a:pt x="42" y="124"/>
                                <a:pt x="39" y="92"/>
                                <a:pt x="39" y="60"/>
                              </a:cubicBezTo>
                              <a:cubicBezTo>
                                <a:pt x="39" y="23"/>
                                <a:pt x="61" y="0"/>
                                <a:pt x="98" y="0"/>
                              </a:cubicBezTo>
                              <a:cubicBezTo>
                                <a:pt x="135" y="0"/>
                                <a:pt x="155" y="21"/>
                                <a:pt x="155" y="60"/>
                              </a:cubicBezTo>
                              <a:cubicBezTo>
                                <a:pt x="155" y="79"/>
                                <a:pt x="149" y="102"/>
                                <a:pt x="139" y="120"/>
                              </a:cubicBezTo>
                              <a:cubicBezTo>
                                <a:pt x="137" y="124"/>
                                <a:pt x="132" y="126"/>
                                <a:pt x="128" y="124"/>
                              </a:cubicBezTo>
                              <a:cubicBezTo>
                                <a:pt x="124" y="122"/>
                                <a:pt x="122" y="116"/>
                                <a:pt x="125" y="112"/>
                              </a:cubicBezTo>
                              <a:cubicBezTo>
                                <a:pt x="133" y="96"/>
                                <a:pt x="139" y="76"/>
                                <a:pt x="139" y="60"/>
                              </a:cubicBezTo>
                              <a:cubicBezTo>
                                <a:pt x="139" y="31"/>
                                <a:pt x="126" y="17"/>
                                <a:pt x="98" y="17"/>
                              </a:cubicBezTo>
                              <a:cubicBezTo>
                                <a:pt x="70" y="17"/>
                                <a:pt x="55" y="31"/>
                                <a:pt x="55" y="60"/>
                              </a:cubicBezTo>
                              <a:cubicBezTo>
                                <a:pt x="55" y="89"/>
                                <a:pt x="58" y="117"/>
                                <a:pt x="79" y="131"/>
                              </a:cubicBezTo>
                              <a:cubicBezTo>
                                <a:pt x="81" y="132"/>
                                <a:pt x="83" y="135"/>
                                <a:pt x="83" y="138"/>
                              </a:cubicBezTo>
                              <a:cubicBezTo>
                                <a:pt x="83" y="152"/>
                                <a:pt x="83" y="152"/>
                                <a:pt x="83" y="152"/>
                              </a:cubicBezTo>
                              <a:cubicBezTo>
                                <a:pt x="83" y="157"/>
                                <a:pt x="80" y="160"/>
                                <a:pt x="75" y="161"/>
                              </a:cubicBezTo>
                              <a:cubicBezTo>
                                <a:pt x="40" y="165"/>
                                <a:pt x="17" y="179"/>
                                <a:pt x="17" y="186"/>
                              </a:cubicBezTo>
                              <a:cubicBezTo>
                                <a:pt x="17" y="197"/>
                                <a:pt x="39" y="213"/>
                                <a:pt x="75" y="216"/>
                              </a:cubicBezTo>
                              <a:cubicBezTo>
                                <a:pt x="79" y="217"/>
                                <a:pt x="83" y="221"/>
                                <a:pt x="82" y="225"/>
                              </a:cubicBezTo>
                              <a:cubicBezTo>
                                <a:pt x="82" y="229"/>
                                <a:pt x="78" y="233"/>
                                <a:pt x="74" y="233"/>
                              </a:cubicBezTo>
                              <a:close/>
                              <a:moveTo>
                                <a:pt x="174" y="183"/>
                              </a:moveTo>
                              <a:cubicBezTo>
                                <a:pt x="141" y="183"/>
                                <a:pt x="141" y="183"/>
                                <a:pt x="141" y="183"/>
                              </a:cubicBezTo>
                              <a:cubicBezTo>
                                <a:pt x="137" y="183"/>
                                <a:pt x="133" y="179"/>
                                <a:pt x="133" y="175"/>
                              </a:cubicBezTo>
                              <a:cubicBezTo>
                                <a:pt x="133" y="170"/>
                                <a:pt x="137" y="166"/>
                                <a:pt x="141" y="166"/>
                              </a:cubicBezTo>
                              <a:cubicBezTo>
                                <a:pt x="174" y="166"/>
                                <a:pt x="174" y="166"/>
                                <a:pt x="174" y="166"/>
                              </a:cubicBezTo>
                              <a:cubicBezTo>
                                <a:pt x="179" y="166"/>
                                <a:pt x="183" y="170"/>
                                <a:pt x="183" y="175"/>
                              </a:cubicBezTo>
                              <a:cubicBezTo>
                                <a:pt x="183" y="179"/>
                                <a:pt x="179" y="183"/>
                                <a:pt x="174" y="183"/>
                              </a:cubicBezTo>
                              <a:close/>
                              <a:moveTo>
                                <a:pt x="158" y="209"/>
                              </a:moveTo>
                              <a:cubicBezTo>
                                <a:pt x="141" y="209"/>
                                <a:pt x="141" y="209"/>
                                <a:pt x="141" y="209"/>
                              </a:cubicBezTo>
                              <a:cubicBezTo>
                                <a:pt x="137" y="209"/>
                                <a:pt x="133" y="205"/>
                                <a:pt x="133" y="200"/>
                              </a:cubicBezTo>
                              <a:cubicBezTo>
                                <a:pt x="133" y="196"/>
                                <a:pt x="137" y="192"/>
                                <a:pt x="141" y="192"/>
                              </a:cubicBezTo>
                              <a:cubicBezTo>
                                <a:pt x="158" y="192"/>
                                <a:pt x="158" y="192"/>
                                <a:pt x="158" y="192"/>
                              </a:cubicBezTo>
                              <a:cubicBezTo>
                                <a:pt x="162" y="192"/>
                                <a:pt x="166" y="196"/>
                                <a:pt x="166" y="200"/>
                              </a:cubicBezTo>
                              <a:cubicBezTo>
                                <a:pt x="166" y="205"/>
                                <a:pt x="162" y="209"/>
                                <a:pt x="158" y="209"/>
                              </a:cubicBezTo>
                              <a:close/>
                              <a:moveTo>
                                <a:pt x="191" y="234"/>
                              </a:moveTo>
                              <a:cubicBezTo>
                                <a:pt x="125" y="234"/>
                                <a:pt x="125" y="234"/>
                                <a:pt x="125" y="234"/>
                              </a:cubicBezTo>
                              <a:cubicBezTo>
                                <a:pt x="111" y="234"/>
                                <a:pt x="100" y="222"/>
                                <a:pt x="100" y="209"/>
                              </a:cubicBezTo>
                              <a:cubicBezTo>
                                <a:pt x="100" y="166"/>
                                <a:pt x="100" y="166"/>
                                <a:pt x="100" y="166"/>
                              </a:cubicBezTo>
                              <a:cubicBezTo>
                                <a:pt x="100" y="152"/>
                                <a:pt x="111" y="141"/>
                                <a:pt x="125" y="141"/>
                              </a:cubicBezTo>
                              <a:cubicBezTo>
                                <a:pt x="191" y="141"/>
                                <a:pt x="191" y="141"/>
                                <a:pt x="191" y="141"/>
                              </a:cubicBezTo>
                              <a:cubicBezTo>
                                <a:pt x="205" y="141"/>
                                <a:pt x="216" y="152"/>
                                <a:pt x="216" y="166"/>
                              </a:cubicBezTo>
                              <a:cubicBezTo>
                                <a:pt x="216" y="209"/>
                                <a:pt x="216" y="209"/>
                                <a:pt x="216" y="209"/>
                              </a:cubicBezTo>
                              <a:cubicBezTo>
                                <a:pt x="216" y="222"/>
                                <a:pt x="205" y="234"/>
                                <a:pt x="191" y="234"/>
                              </a:cubicBezTo>
                              <a:close/>
                              <a:moveTo>
                                <a:pt x="125" y="158"/>
                              </a:moveTo>
                              <a:cubicBezTo>
                                <a:pt x="120" y="158"/>
                                <a:pt x="116" y="162"/>
                                <a:pt x="116" y="166"/>
                              </a:cubicBezTo>
                              <a:cubicBezTo>
                                <a:pt x="116" y="209"/>
                                <a:pt x="116" y="209"/>
                                <a:pt x="116" y="209"/>
                              </a:cubicBezTo>
                              <a:cubicBezTo>
                                <a:pt x="116" y="213"/>
                                <a:pt x="120" y="217"/>
                                <a:pt x="125" y="217"/>
                              </a:cubicBezTo>
                              <a:cubicBezTo>
                                <a:pt x="191" y="217"/>
                                <a:pt x="191" y="217"/>
                                <a:pt x="191" y="217"/>
                              </a:cubicBezTo>
                              <a:cubicBezTo>
                                <a:pt x="196" y="217"/>
                                <a:pt x="199" y="213"/>
                                <a:pt x="199" y="209"/>
                              </a:cubicBezTo>
                              <a:cubicBezTo>
                                <a:pt x="199" y="166"/>
                                <a:pt x="199" y="166"/>
                                <a:pt x="199" y="166"/>
                              </a:cubicBezTo>
                              <a:cubicBezTo>
                                <a:pt x="199" y="162"/>
                                <a:pt x="196" y="158"/>
                                <a:pt x="191" y="158"/>
                              </a:cubicBezTo>
                              <a:cubicBezTo>
                                <a:pt x="125" y="158"/>
                                <a:pt x="125" y="158"/>
                                <a:pt x="125" y="158"/>
                              </a:cubicBezTo>
                              <a:close/>
                              <a:moveTo>
                                <a:pt x="125" y="158"/>
                              </a:moveTo>
                              <a:cubicBezTo>
                                <a:pt x="125" y="158"/>
                                <a:pt x="125" y="158"/>
                                <a:pt x="125" y="158"/>
                              </a:cubicBezTo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593F5B76" id="Freeform 31" o:spid="_x0000_s1026" style="position:absolute;left:0;text-align:left;margin-left:37.9pt;margin-top:8pt;width:13.1pt;height:14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" path="m74,233v,,,,-1,c32,229,,209,,186,,164,33,150,66,145v,-3,,-3,,-3c42,124,39,92,39,60,39,23,61,,98,v37,,57,21,57,60c155,79,149,102,139,120v-2,4,-7,6,-11,4c124,122,122,116,125,112v8,-16,14,-36,14,-52c139,31,126,17,98,17,70,17,55,31,55,60v,29,3,57,24,71c81,132,83,135,83,138v,14,,14,,14c83,157,80,160,75,161v-35,4,-58,18,-58,25c17,197,39,213,75,216v4,1,8,5,7,9c82,229,78,233,74,233xm174,183v-33,,-33,,-33,c137,183,133,179,133,175v,-5,4,-9,8,-9c174,166,174,166,174,166v5,,9,4,9,9c183,179,179,183,174,183xm158,209v-17,,-17,,-17,c137,209,133,205,133,200v,-4,4,-8,8,-8c158,192,158,192,158,192v4,,8,4,8,8c166,205,162,209,158,209xm191,234v-66,,-66,,-66,c111,234,100,222,100,209v,-43,,-43,,-43c100,152,111,141,125,141v66,,66,,66,c205,141,216,152,216,166v,43,,43,,43c216,222,205,234,191,234xm125,158v-5,,-9,4,-9,8c116,209,116,209,116,209v,4,4,8,9,8c191,217,191,217,191,217v5,,8,-4,8,-8c199,166,199,166,199,166v,-4,-3,-8,-8,-8c125,158,125,158,125,158xm125,158v,,,,,e" stroked="f">
                <v:path arrowok="t" o:connecttype="custom" o:connectlocs="159353,499506;157199,499506;0,398747;142126,310851;142126,304420;83983,128628;211035,0;333780,128628;299325,257256;275637,265832;269177,240106;299325,128628;211035,36445;118438,128628;170120,280838;178734,295845;178734,325858;161506,345152;36608,398747;161506,463062;176580,482356;159353,499506;374695,392316;303632,392316;286404,375166;303632,355871;374695,355871;394075,375166;374695,392316;340240,448055;303632,448055;286404,428761;303632,411610;340240,411610;357467,428761;340240,448055;411303,501650;269177,501650;215342,448055;215342,355871;269177,302276;411303,302276;465138,355871;465138,448055;411303,501650;269177,338721;249796,355871;249796,448055;269177,465205;411303,465205;428530,448055;428530,355871;411303,338721;269177,338721;269177,338721;269177,338721" o:connectangles="0,0,0,0,0,0,0,0,0,0,0,0,0,0,0,0,0,0,0,0,0,0,0,0,0,0,0,0,0,0,0,0,0,0,0,0,0,0,0,0,0,0,0,0,0,0,0,0,0,0,0,0,0,0,0,0" textboxrect="0,0,216,234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70485</wp:posOffset>
                </wp:positionV>
                <wp:extent cx="288290" cy="288290"/>
                <wp:effectExtent l="0" t="0" r="16510" b="16510"/>
                <wp:wrapNone/>
                <wp:docPr id="17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288290"/>
                        </a:xfrm>
                        <a:prstGeom prst="ellipse">
                          <a:avLst/>
                        </a:prstGeom>
                        <a:solidFill>
                          <a:srgbClr val="27AA8B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oval w14:anchorId="2DFFEEAB" id="椭圆 73" o:spid="_x0000_s1026" style="position:absolute;left:0;text-align:left;margin-left:33pt;margin-top:5.55pt;width:22.7pt;height:22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" fillcolor="#27aa8b" stroked="f" strokeweight="1.25pt"/>
            </w:pict>
          </mc:Fallback>
        </mc:AlternateContent>
      </w:r>
    </w:p>
    <w:p w:rsidR="000553A2" w:rsidRDefault="0063069B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76200</wp:posOffset>
                </wp:positionV>
                <wp:extent cx="5219700" cy="0"/>
                <wp:effectExtent l="0" t="0" r="0" b="0"/>
                <wp:wrapNone/>
                <wp:docPr id="13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27AA8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E9A85" id="直接连接符 7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6pt" to="546.7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" strokecolor="#27aa8b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561340</wp:posOffset>
                </wp:positionH>
                <wp:positionV relativeFrom="paragraph">
                  <wp:posOffset>43815</wp:posOffset>
                </wp:positionV>
                <wp:extent cx="0" cy="7524115"/>
                <wp:effectExtent l="6350" t="0" r="12700" b="635"/>
                <wp:wrapNone/>
                <wp:docPr id="3" name="自选图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115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27AA8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DBD8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59" o:spid="_x0000_s1026" type="#_x0000_t32" style="position:absolute;left:0;text-align:left;margin-left:44.2pt;margin-top:3.45pt;width:0;height:592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" strokecolor="#27aa8b" strokeweight="1pt"/>
            </w:pict>
          </mc:Fallback>
        </mc:AlternateContent>
      </w:r>
    </w:p>
    <w:p w:rsidR="000553A2" w:rsidRDefault="0063069B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108585</wp:posOffset>
                </wp:positionV>
                <wp:extent cx="6551930" cy="619125"/>
                <wp:effectExtent l="0" t="0" r="0" b="0"/>
                <wp:wrapNone/>
                <wp:docPr id="7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93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0553A2" w:rsidRDefault="0063069B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20"/>
                              <w:rPr>
                                <w:rFonts w:ascii="微软雅黑" w:eastAsia="微软雅黑" w:hAnsi="微软雅黑"/>
                                <w:b/>
                                <w:color w:val="27AA8B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7AA8B"/>
                                <w:kern w:val="24"/>
                                <w:sz w:val="22"/>
                              </w:rPr>
                              <w:t>2012.09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7AA8B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7AA8B"/>
                                <w:kern w:val="24"/>
                                <w:sz w:val="22"/>
                              </w:rPr>
                              <w:t>2016.07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7AA8B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7AA8B"/>
                                <w:kern w:val="24"/>
                                <w:sz w:val="22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7AA8B"/>
                                <w:kern w:val="24"/>
                                <w:sz w:val="22"/>
                              </w:rPr>
                              <w:t>中国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7AA8B"/>
                                <w:kern w:val="24"/>
                                <w:sz w:val="22"/>
                              </w:rPr>
                              <w:t>XXXX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7AA8B"/>
                                <w:kern w:val="24"/>
                                <w:sz w:val="22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7AA8B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7AA8B"/>
                                <w:kern w:val="24"/>
                                <w:sz w:val="22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7AA8B"/>
                                <w:kern w:val="24"/>
                                <w:sz w:val="22"/>
                              </w:rPr>
                              <w:t>市场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7AA8B"/>
                                <w:kern w:val="24"/>
                                <w:sz w:val="22"/>
                              </w:rPr>
                              <w:t>营销专业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7AA8B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7AA8B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7AA8B"/>
                                <w:kern w:val="24"/>
                                <w:sz w:val="22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7AA8B"/>
                                <w:kern w:val="24"/>
                                <w:sz w:val="22"/>
                              </w:rPr>
                              <w:t>本科</w:t>
                            </w:r>
                          </w:p>
                          <w:p w:rsidR="000553A2" w:rsidRDefault="0063069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1"/>
                              </w:rPr>
                              <w:t>连续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1"/>
                              </w:rPr>
                              <w:t>年获得校综合奖学金“励志奖”，获校二等奖学金、国家励志奖学金各一次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30" type="#_x0000_t202" style="position:absolute;left:0;text-align:left;margin-left:37.5pt;margin-top:8.55pt;width:515.9pt;height:4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" filled="f" stroked="f">
                <v:textbox>
                  <w:txbxContent>
                    <w:p w:rsidR="000553A2" w:rsidRDefault="0063069B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20"/>
                        <w:rPr>
                          <w:rFonts w:ascii="微软雅黑" w:eastAsia="微软雅黑" w:hAnsi="微软雅黑"/>
                          <w:b/>
                          <w:color w:val="27AA8B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7AA8B"/>
                          <w:kern w:val="24"/>
                          <w:sz w:val="22"/>
                        </w:rPr>
                        <w:t>2012.09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7AA8B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7AA8B"/>
                          <w:kern w:val="24"/>
                          <w:sz w:val="22"/>
                        </w:rPr>
                        <w:t>2016.07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7AA8B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27AA8B"/>
                          <w:kern w:val="24"/>
                          <w:sz w:val="22"/>
                        </w:rPr>
                        <w:tab/>
                        <w:t xml:space="preserve">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7AA8B"/>
                          <w:kern w:val="24"/>
                          <w:sz w:val="22"/>
                        </w:rPr>
                        <w:t>中国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7AA8B"/>
                          <w:kern w:val="24"/>
                          <w:sz w:val="22"/>
                        </w:rPr>
                        <w:t>XXXX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7AA8B"/>
                          <w:kern w:val="24"/>
                          <w:sz w:val="22"/>
                        </w:rPr>
                        <w:t>大学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7AA8B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27AA8B"/>
                          <w:kern w:val="24"/>
                          <w:sz w:val="22"/>
                        </w:rPr>
                        <w:tab/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7AA8B"/>
                          <w:kern w:val="24"/>
                          <w:sz w:val="22"/>
                        </w:rPr>
                        <w:t>市场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7AA8B"/>
                          <w:kern w:val="24"/>
                          <w:sz w:val="22"/>
                        </w:rPr>
                        <w:t>营销专业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7AA8B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27AA8B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27AA8B"/>
                          <w:kern w:val="24"/>
                          <w:sz w:val="22"/>
                        </w:rPr>
                        <w:tab/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7AA8B"/>
                          <w:kern w:val="24"/>
                          <w:sz w:val="22"/>
                        </w:rPr>
                        <w:t>本科</w:t>
                      </w:r>
                    </w:p>
                    <w:p w:rsidR="000553A2" w:rsidRDefault="0063069B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1"/>
                        </w:rPr>
                        <w:t>连续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1"/>
                        </w:rPr>
                        <w:t>年获得校综合奖学金“励志奖”，获校二等奖学金、国家励志奖学金各一次</w:t>
                      </w:r>
                    </w:p>
                  </w:txbxContent>
                </v:textbox>
              </v:shape>
            </w:pict>
          </mc:Fallback>
        </mc:AlternateContent>
      </w:r>
    </w:p>
    <w:p w:rsidR="000553A2" w:rsidRDefault="000553A2">
      <w:pPr>
        <w:adjustRightInd w:val="0"/>
        <w:snapToGrid w:val="0"/>
      </w:pPr>
    </w:p>
    <w:p w:rsidR="000553A2" w:rsidRDefault="000553A2">
      <w:pPr>
        <w:adjustRightInd w:val="0"/>
        <w:snapToGrid w:val="0"/>
      </w:pPr>
    </w:p>
    <w:p w:rsidR="000553A2" w:rsidRDefault="000553A2">
      <w:pPr>
        <w:adjustRightInd w:val="0"/>
        <w:snapToGrid w:val="0"/>
      </w:pPr>
    </w:p>
    <w:p w:rsidR="000553A2" w:rsidRDefault="000553A2">
      <w:pPr>
        <w:adjustRightInd w:val="0"/>
        <w:snapToGrid w:val="0"/>
      </w:pPr>
    </w:p>
    <w:p w:rsidR="000553A2" w:rsidRDefault="000553A2">
      <w:pPr>
        <w:adjustRightInd w:val="0"/>
        <w:snapToGrid w:val="0"/>
      </w:pPr>
    </w:p>
    <w:p w:rsidR="000553A2" w:rsidRDefault="0063069B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73660</wp:posOffset>
                </wp:positionV>
                <wp:extent cx="923925" cy="363220"/>
                <wp:effectExtent l="0" t="0" r="0" b="0"/>
                <wp:wrapNone/>
                <wp:docPr id="16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32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txbx>
                        <w:txbxContent>
                          <w:p w:rsidR="000553A2" w:rsidRDefault="0063069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7AA8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7AA8B"/>
                                <w:sz w:val="28"/>
                                <w:szCs w:val="28"/>
                              </w:rPr>
                              <w:t>工作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7AA8B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_x0000_s1031" style="position:absolute;left:0;text-align:left;margin-left:56.25pt;margin-top:5.8pt;width:72.75pt;height:2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" filled="f" stroked="f" strokeweight="1pt">
                <v:textbox>
                  <w:txbxContent>
                    <w:p w:rsidR="000553A2" w:rsidRDefault="0063069B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27AA8B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7AA8B"/>
                          <w:sz w:val="28"/>
                          <w:szCs w:val="28"/>
                        </w:rPr>
                        <w:t>工作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7AA8B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303530</wp:posOffset>
                </wp:positionV>
                <wp:extent cx="5219700" cy="0"/>
                <wp:effectExtent l="0" t="0" r="0" b="0"/>
                <wp:wrapNone/>
                <wp:docPr id="15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27AA8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BB08E" id="直接连接符 7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23.9pt" to="546.7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" strokecolor="#27aa8b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143510</wp:posOffset>
                </wp:positionV>
                <wp:extent cx="288290" cy="288290"/>
                <wp:effectExtent l="0" t="0" r="16510" b="16510"/>
                <wp:wrapNone/>
                <wp:docPr id="18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288290"/>
                        </a:xfrm>
                        <a:prstGeom prst="ellipse">
                          <a:avLst/>
                        </a:prstGeom>
                        <a:solidFill>
                          <a:srgbClr val="27AA8B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oval w14:anchorId="7A2AE8D8" id="椭圆 74" o:spid="_x0000_s1026" style="position:absolute;left:0;text-align:left;margin-left:33pt;margin-top:11.3pt;width:22.7pt;height:22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" fillcolor="#27aa8b" stroked="f" strokeweight="1.25pt"/>
            </w:pict>
          </mc:Fallback>
        </mc:AlternateContent>
      </w:r>
    </w:p>
    <w:p w:rsidR="000553A2" w:rsidRDefault="0063069B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41275</wp:posOffset>
                </wp:positionV>
                <wp:extent cx="107950" cy="179705"/>
                <wp:effectExtent l="0" t="0" r="6350" b="10795"/>
                <wp:wrapNone/>
                <wp:docPr id="12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7979" cy="179784"/>
                        </a:xfrm>
                        <a:custGeom>
                          <a:avLst/>
                          <a:gdLst>
                            <a:gd name="T0" fmla="*/ 815953 w 3389"/>
                            <a:gd name="T1" fmla="*/ 142499 h 6457"/>
                            <a:gd name="T2" fmla="*/ 812410 w 3389"/>
                            <a:gd name="T3" fmla="*/ 151940 h 6457"/>
                            <a:gd name="T4" fmla="*/ 800897 w 3389"/>
                            <a:gd name="T5" fmla="*/ 179082 h 6457"/>
                            <a:gd name="T6" fmla="*/ 783185 w 3389"/>
                            <a:gd name="T7" fmla="*/ 218911 h 6457"/>
                            <a:gd name="T8" fmla="*/ 759568 w 3389"/>
                            <a:gd name="T9" fmla="*/ 268476 h 6457"/>
                            <a:gd name="T10" fmla="*/ 737723 w 3389"/>
                            <a:gd name="T11" fmla="*/ 310075 h 6457"/>
                            <a:gd name="T12" fmla="*/ 721191 w 3389"/>
                            <a:gd name="T13" fmla="*/ 338693 h 6457"/>
                            <a:gd name="T14" fmla="*/ 703479 w 3389"/>
                            <a:gd name="T15" fmla="*/ 367901 h 6457"/>
                            <a:gd name="T16" fmla="*/ 684881 w 3389"/>
                            <a:gd name="T17" fmla="*/ 396814 h 6457"/>
                            <a:gd name="T18" fmla="*/ 665102 w 3389"/>
                            <a:gd name="T19" fmla="*/ 425136 h 6457"/>
                            <a:gd name="T20" fmla="*/ 643847 w 3389"/>
                            <a:gd name="T21" fmla="*/ 452574 h 6457"/>
                            <a:gd name="T22" fmla="*/ 621706 w 3389"/>
                            <a:gd name="T23" fmla="*/ 478536 h 6457"/>
                            <a:gd name="T24" fmla="*/ 1000457 w 3389"/>
                            <a:gd name="T25" fmla="*/ 1407582 h 6457"/>
                            <a:gd name="T26" fmla="*/ 0 w 3389"/>
                            <a:gd name="T27" fmla="*/ 1407582 h 6457"/>
                            <a:gd name="T28" fmla="*/ 388493 w 3389"/>
                            <a:gd name="T29" fmla="*/ 499484 h 6457"/>
                            <a:gd name="T30" fmla="*/ 365171 w 3389"/>
                            <a:gd name="T31" fmla="*/ 473521 h 6457"/>
                            <a:gd name="T32" fmla="*/ 343031 w 3389"/>
                            <a:gd name="T33" fmla="*/ 445788 h 6457"/>
                            <a:gd name="T34" fmla="*/ 321481 w 3389"/>
                            <a:gd name="T35" fmla="*/ 416580 h 6457"/>
                            <a:gd name="T36" fmla="*/ 301406 w 3389"/>
                            <a:gd name="T37" fmla="*/ 386488 h 6457"/>
                            <a:gd name="T38" fmla="*/ 282218 w 3389"/>
                            <a:gd name="T39" fmla="*/ 355805 h 6457"/>
                            <a:gd name="T40" fmla="*/ 264506 w 3389"/>
                            <a:gd name="T41" fmla="*/ 325122 h 6457"/>
                            <a:gd name="T42" fmla="*/ 247974 w 3389"/>
                            <a:gd name="T43" fmla="*/ 294734 h 6457"/>
                            <a:gd name="T44" fmla="*/ 219339 w 3389"/>
                            <a:gd name="T45" fmla="*/ 238383 h 6457"/>
                            <a:gd name="T46" fmla="*/ 197198 w 3389"/>
                            <a:gd name="T47" fmla="*/ 189998 h 6457"/>
                            <a:gd name="T48" fmla="*/ 181552 w 3389"/>
                            <a:gd name="T49" fmla="*/ 153710 h 6457"/>
                            <a:gd name="T50" fmla="*/ 172106 w 3389"/>
                            <a:gd name="T51" fmla="*/ 130993 h 6457"/>
                            <a:gd name="T52" fmla="*/ 175648 w 3389"/>
                            <a:gd name="T53" fmla="*/ 127452 h 6457"/>
                            <a:gd name="T54" fmla="*/ 192770 w 3389"/>
                            <a:gd name="T55" fmla="*/ 112996 h 6457"/>
                            <a:gd name="T56" fmla="*/ 211664 w 3389"/>
                            <a:gd name="T57" fmla="*/ 97950 h 6457"/>
                            <a:gd name="T58" fmla="*/ 236461 w 3389"/>
                            <a:gd name="T59" fmla="*/ 80838 h 6457"/>
                            <a:gd name="T60" fmla="*/ 266277 w 3389"/>
                            <a:gd name="T61" fmla="*/ 62841 h 6457"/>
                            <a:gd name="T62" fmla="*/ 301111 w 3389"/>
                            <a:gd name="T63" fmla="*/ 44549 h 6457"/>
                            <a:gd name="T64" fmla="*/ 320595 w 3389"/>
                            <a:gd name="T65" fmla="*/ 36289 h 6457"/>
                            <a:gd name="T66" fmla="*/ 340669 w 3389"/>
                            <a:gd name="T67" fmla="*/ 28028 h 6457"/>
                            <a:gd name="T68" fmla="*/ 362219 w 3389"/>
                            <a:gd name="T69" fmla="*/ 20947 h 6457"/>
                            <a:gd name="T70" fmla="*/ 384655 w 3389"/>
                            <a:gd name="T71" fmla="*/ 14456 h 6457"/>
                            <a:gd name="T72" fmla="*/ 408271 w 3389"/>
                            <a:gd name="T73" fmla="*/ 8851 h 6457"/>
                            <a:gd name="T74" fmla="*/ 432478 w 3389"/>
                            <a:gd name="T75" fmla="*/ 4425 h 6457"/>
                            <a:gd name="T76" fmla="*/ 457866 w 3389"/>
                            <a:gd name="T77" fmla="*/ 1475 h 6457"/>
                            <a:gd name="T78" fmla="*/ 483845 w 3389"/>
                            <a:gd name="T79" fmla="*/ 0 h 6457"/>
                            <a:gd name="T80" fmla="*/ 510708 w 3389"/>
                            <a:gd name="T81" fmla="*/ 295 h 6457"/>
                            <a:gd name="T82" fmla="*/ 538753 w 3389"/>
                            <a:gd name="T83" fmla="*/ 2360 h 6457"/>
                            <a:gd name="T84" fmla="*/ 567388 w 3389"/>
                            <a:gd name="T85" fmla="*/ 6491 h 6457"/>
                            <a:gd name="T86" fmla="*/ 596318 w 3389"/>
                            <a:gd name="T87" fmla="*/ 12686 h 6457"/>
                            <a:gd name="T88" fmla="*/ 626430 w 3389"/>
                            <a:gd name="T89" fmla="*/ 20947 h 6457"/>
                            <a:gd name="T90" fmla="*/ 656836 w 3389"/>
                            <a:gd name="T91" fmla="*/ 31863 h 6457"/>
                            <a:gd name="T92" fmla="*/ 687833 w 3389"/>
                            <a:gd name="T93" fmla="*/ 45434 h 6457"/>
                            <a:gd name="T94" fmla="*/ 719420 w 3389"/>
                            <a:gd name="T95" fmla="*/ 61661 h 6457"/>
                            <a:gd name="T96" fmla="*/ 751597 w 3389"/>
                            <a:gd name="T97" fmla="*/ 80838 h 6457"/>
                            <a:gd name="T98" fmla="*/ 784070 w 3389"/>
                            <a:gd name="T99" fmla="*/ 103260 h 6457"/>
                            <a:gd name="T100" fmla="*/ 817133 w 3389"/>
                            <a:gd name="T101" fmla="*/ 128928 h 6457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3389" h="6457">
                              <a:moveTo>
                                <a:pt x="2768" y="437"/>
                              </a:moveTo>
                              <a:lnTo>
                                <a:pt x="2764" y="483"/>
                              </a:lnTo>
                              <a:lnTo>
                                <a:pt x="2752" y="515"/>
                              </a:lnTo>
                              <a:lnTo>
                                <a:pt x="2735" y="555"/>
                              </a:lnTo>
                              <a:lnTo>
                                <a:pt x="2713" y="607"/>
                              </a:lnTo>
                              <a:lnTo>
                                <a:pt x="2687" y="669"/>
                              </a:lnTo>
                              <a:lnTo>
                                <a:pt x="2653" y="742"/>
                              </a:lnTo>
                              <a:lnTo>
                                <a:pt x="2615" y="823"/>
                              </a:lnTo>
                              <a:lnTo>
                                <a:pt x="2573" y="910"/>
                              </a:lnTo>
                              <a:lnTo>
                                <a:pt x="2524" y="1003"/>
                              </a:lnTo>
                              <a:lnTo>
                                <a:pt x="2499" y="1051"/>
                              </a:lnTo>
                              <a:lnTo>
                                <a:pt x="2471" y="1100"/>
                              </a:lnTo>
                              <a:lnTo>
                                <a:pt x="2443" y="1148"/>
                              </a:lnTo>
                              <a:lnTo>
                                <a:pt x="2414" y="1198"/>
                              </a:lnTo>
                              <a:lnTo>
                                <a:pt x="2383" y="1247"/>
                              </a:lnTo>
                              <a:lnTo>
                                <a:pt x="2352" y="1296"/>
                              </a:lnTo>
                              <a:lnTo>
                                <a:pt x="2320" y="1345"/>
                              </a:lnTo>
                              <a:lnTo>
                                <a:pt x="2286" y="1393"/>
                              </a:lnTo>
                              <a:lnTo>
                                <a:pt x="2253" y="1441"/>
                              </a:lnTo>
                              <a:lnTo>
                                <a:pt x="2217" y="1488"/>
                              </a:lnTo>
                              <a:lnTo>
                                <a:pt x="2181" y="1534"/>
                              </a:lnTo>
                              <a:lnTo>
                                <a:pt x="2144" y="1578"/>
                              </a:lnTo>
                              <a:lnTo>
                                <a:pt x="2106" y="1622"/>
                              </a:lnTo>
                              <a:lnTo>
                                <a:pt x="2067" y="1662"/>
                              </a:lnTo>
                              <a:lnTo>
                                <a:pt x="3389" y="4771"/>
                              </a:lnTo>
                              <a:lnTo>
                                <a:pt x="1695" y="6457"/>
                              </a:lnTo>
                              <a:lnTo>
                                <a:pt x="0" y="4771"/>
                              </a:lnTo>
                              <a:lnTo>
                                <a:pt x="1316" y="1693"/>
                              </a:lnTo>
                              <a:lnTo>
                                <a:pt x="1276" y="1650"/>
                              </a:lnTo>
                              <a:lnTo>
                                <a:pt x="1237" y="1605"/>
                              </a:lnTo>
                              <a:lnTo>
                                <a:pt x="1199" y="1558"/>
                              </a:lnTo>
                              <a:lnTo>
                                <a:pt x="1162" y="1511"/>
                              </a:lnTo>
                              <a:lnTo>
                                <a:pt x="1125" y="1463"/>
                              </a:lnTo>
                              <a:lnTo>
                                <a:pt x="1089" y="1412"/>
                              </a:lnTo>
                              <a:lnTo>
                                <a:pt x="1055" y="1361"/>
                              </a:lnTo>
                              <a:lnTo>
                                <a:pt x="1021" y="1310"/>
                              </a:lnTo>
                              <a:lnTo>
                                <a:pt x="988" y="1258"/>
                              </a:lnTo>
                              <a:lnTo>
                                <a:pt x="956" y="1206"/>
                              </a:lnTo>
                              <a:lnTo>
                                <a:pt x="925" y="1154"/>
                              </a:lnTo>
                              <a:lnTo>
                                <a:pt x="896" y="1102"/>
                              </a:lnTo>
                              <a:lnTo>
                                <a:pt x="868" y="1050"/>
                              </a:lnTo>
                              <a:lnTo>
                                <a:pt x="840" y="999"/>
                              </a:lnTo>
                              <a:lnTo>
                                <a:pt x="789" y="901"/>
                              </a:lnTo>
                              <a:lnTo>
                                <a:pt x="743" y="808"/>
                              </a:lnTo>
                              <a:lnTo>
                                <a:pt x="702" y="722"/>
                              </a:lnTo>
                              <a:lnTo>
                                <a:pt x="668" y="644"/>
                              </a:lnTo>
                              <a:lnTo>
                                <a:pt x="638" y="577"/>
                              </a:lnTo>
                              <a:lnTo>
                                <a:pt x="615" y="521"/>
                              </a:lnTo>
                              <a:lnTo>
                                <a:pt x="597" y="480"/>
                              </a:lnTo>
                              <a:lnTo>
                                <a:pt x="583" y="444"/>
                              </a:lnTo>
                              <a:lnTo>
                                <a:pt x="595" y="432"/>
                              </a:lnTo>
                              <a:lnTo>
                                <a:pt x="628" y="403"/>
                              </a:lnTo>
                              <a:lnTo>
                                <a:pt x="653" y="383"/>
                              </a:lnTo>
                              <a:lnTo>
                                <a:pt x="683" y="358"/>
                              </a:lnTo>
                              <a:lnTo>
                                <a:pt x="717" y="332"/>
                              </a:lnTo>
                              <a:lnTo>
                                <a:pt x="757" y="304"/>
                              </a:lnTo>
                              <a:lnTo>
                                <a:pt x="801" y="274"/>
                              </a:lnTo>
                              <a:lnTo>
                                <a:pt x="849" y="243"/>
                              </a:lnTo>
                              <a:lnTo>
                                <a:pt x="902" y="213"/>
                              </a:lnTo>
                              <a:lnTo>
                                <a:pt x="959" y="181"/>
                              </a:lnTo>
                              <a:lnTo>
                                <a:pt x="1020" y="151"/>
                              </a:lnTo>
                              <a:lnTo>
                                <a:pt x="1052" y="136"/>
                              </a:lnTo>
                              <a:lnTo>
                                <a:pt x="1086" y="123"/>
                              </a:lnTo>
                              <a:lnTo>
                                <a:pt x="1119" y="109"/>
                              </a:lnTo>
                              <a:lnTo>
                                <a:pt x="1154" y="95"/>
                              </a:lnTo>
                              <a:lnTo>
                                <a:pt x="1190" y="82"/>
                              </a:lnTo>
                              <a:lnTo>
                                <a:pt x="1227" y="71"/>
                              </a:lnTo>
                              <a:lnTo>
                                <a:pt x="1265" y="59"/>
                              </a:lnTo>
                              <a:lnTo>
                                <a:pt x="1303" y="49"/>
                              </a:lnTo>
                              <a:lnTo>
                                <a:pt x="1342" y="38"/>
                              </a:lnTo>
                              <a:lnTo>
                                <a:pt x="1383" y="30"/>
                              </a:lnTo>
                              <a:lnTo>
                                <a:pt x="1423" y="22"/>
                              </a:lnTo>
                              <a:lnTo>
                                <a:pt x="1465" y="15"/>
                              </a:lnTo>
                              <a:lnTo>
                                <a:pt x="1507" y="9"/>
                              </a:lnTo>
                              <a:lnTo>
                                <a:pt x="1551" y="5"/>
                              </a:lnTo>
                              <a:lnTo>
                                <a:pt x="1595" y="2"/>
                              </a:lnTo>
                              <a:lnTo>
                                <a:pt x="1639" y="0"/>
                              </a:lnTo>
                              <a:lnTo>
                                <a:pt x="1685" y="0"/>
                              </a:lnTo>
                              <a:lnTo>
                                <a:pt x="1730" y="1"/>
                              </a:lnTo>
                              <a:lnTo>
                                <a:pt x="1778" y="4"/>
                              </a:lnTo>
                              <a:lnTo>
                                <a:pt x="1825" y="8"/>
                              </a:lnTo>
                              <a:lnTo>
                                <a:pt x="1873" y="14"/>
                              </a:lnTo>
                              <a:lnTo>
                                <a:pt x="1922" y="22"/>
                              </a:lnTo>
                              <a:lnTo>
                                <a:pt x="1971" y="31"/>
                              </a:lnTo>
                              <a:lnTo>
                                <a:pt x="2020" y="43"/>
                              </a:lnTo>
                              <a:lnTo>
                                <a:pt x="2071" y="56"/>
                              </a:lnTo>
                              <a:lnTo>
                                <a:pt x="2122" y="71"/>
                              </a:lnTo>
                              <a:lnTo>
                                <a:pt x="2173" y="88"/>
                              </a:lnTo>
                              <a:lnTo>
                                <a:pt x="2225" y="108"/>
                              </a:lnTo>
                              <a:lnTo>
                                <a:pt x="2278" y="130"/>
                              </a:lnTo>
                              <a:lnTo>
                                <a:pt x="2330" y="154"/>
                              </a:lnTo>
                              <a:lnTo>
                                <a:pt x="2383" y="180"/>
                              </a:lnTo>
                              <a:lnTo>
                                <a:pt x="2437" y="209"/>
                              </a:lnTo>
                              <a:lnTo>
                                <a:pt x="2492" y="240"/>
                              </a:lnTo>
                              <a:lnTo>
                                <a:pt x="2546" y="274"/>
                              </a:lnTo>
                              <a:lnTo>
                                <a:pt x="2601" y="311"/>
                              </a:lnTo>
                              <a:lnTo>
                                <a:pt x="2656" y="350"/>
                              </a:lnTo>
                              <a:lnTo>
                                <a:pt x="2712" y="392"/>
                              </a:lnTo>
                              <a:lnTo>
                                <a:pt x="2768" y="437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9220F" id="KSO_Shape" o:spid="_x0000_s1026" style="position:absolute;left:0;text-align:left;margin-left:40.05pt;margin-top:3.25pt;width:8.5pt;height:14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89,6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" path="m2768,437r-4,46l2752,515r-17,40l2713,607r-26,62l2653,742r-38,81l2573,910r-49,93l2499,1051r-28,49l2443,1148r-29,50l2383,1247r-31,49l2320,1345r-34,48l2253,1441r-36,47l2181,1534r-37,44l2106,1622r-39,40l3389,4771,1695,6457,,4771,1316,1693r-40,-43l1237,1605r-38,-47l1162,1511r-37,-48l1089,1412r-34,-51l1021,1310r-33,-52l956,1206r-31,-52l896,1102r-28,-52l840,999,789,901,743,808,702,722,668,644,638,577,615,521,597,480,583,444r12,-12l628,403r25,-20l683,358r34,-26l757,304r44,-30l849,243r53,-30l959,181r61,-30l1052,136r34,-13l1119,109r35,-14l1190,82r37,-11l1265,59r38,-10l1342,38r41,-8l1423,22r42,-7l1507,9r44,-4l1595,2,1639,r46,l1730,1r48,3l1825,8r48,6l1922,22r49,9l2020,43r51,13l2122,71r51,17l2225,108r53,22l2330,154r53,26l2437,209r55,31l2546,274r55,37l2656,350r56,42l2768,437xe" fillcolor="window" stroked="f">
                <v:path arrowok="t" o:connecttype="custom" o:connectlocs="25997577,3967638;25884691,4230507;25517869,4986229;24953536,6095198;24201060,7475250;23505043,8633502;22978307,9430321;22413974,10243567;21821412,11048600;21191221,11837177;20514003,12601140;19808555,13324007;31876172,39191687;0,39191687;12378013,13907268;11634936,13184373;10929520,12412196;10242903,11598950;9603281,10761090;8991920,9906775;8427587,9052460;7900851,8206359;6988494,6637362;6283046,5290166;5784539,4279789;5483574,3647274;5596428,3548681;6141963,3146178;6743956,2727248;7534028,2250794;8484014,1749699;9593882,1240390;10214673,1010404;10854263,780391;11540881,583233;12255728,402502;13008172,246441;13779446,123206;14588348,41069;15416081,0;16271980,8214;17165539,65710;18077896,180731;18999652,353220;19959069,583233;20927853,887170;21915468,1265031;22921880,1716844;23947091,2250794;24981733,2875096;26035174,3589777" o:connectangles="0,0,0,0,0,0,0,0,0,0,0,0,0,0,0,0,0,0,0,0,0,0,0,0,0,0,0,0,0,0,0,0,0,0,0,0,0,0,0,0,0,0,0,0,0,0,0,0,0,0,0"/>
              </v:shape>
            </w:pict>
          </mc:Fallback>
        </mc:AlternateContent>
      </w:r>
    </w:p>
    <w:p w:rsidR="000553A2" w:rsidRDefault="0063069B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72390</wp:posOffset>
                </wp:positionV>
                <wp:extent cx="6588125" cy="3256915"/>
                <wp:effectExtent l="0" t="0" r="0" b="0"/>
                <wp:wrapNone/>
                <wp:docPr id="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125" cy="325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0553A2" w:rsidRDefault="0063069B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  <w:t>2015.0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  <w:t>2015.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  <w:t>08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  <w:t>XXXX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  <w:t>信息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  <w:t>科技有限公司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  <w:t>运营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  <w:t>专员</w:t>
                            </w:r>
                          </w:p>
                          <w:p w:rsidR="000553A2" w:rsidRDefault="0063069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1"/>
                              </w:rPr>
                              <w:t>负责公司微信、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1"/>
                              </w:rPr>
                              <w:t>微博等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1"/>
                              </w:rPr>
                              <w:t>公众平台的推广、宣传工作，增加公众平台曝光量；</w:t>
                            </w:r>
                          </w:p>
                          <w:p w:rsidR="000553A2" w:rsidRDefault="0063069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1"/>
                              </w:rPr>
                              <w:t>跟踪推广效果，挖掘和分析推广渠道效果、并根据粉丝喜好及体验感受，改进推广策略；建立完善的数据分析报表；</w:t>
                            </w:r>
                          </w:p>
                          <w:p w:rsidR="000553A2" w:rsidRDefault="0063069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1"/>
                              </w:rPr>
                              <w:t>负责线上社区运营工作：即时咨询、知识发布、线上课堂、主题活动等；</w:t>
                            </w:r>
                          </w:p>
                          <w:p w:rsidR="000553A2" w:rsidRDefault="0063069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1"/>
                              </w:rPr>
                              <w:t>独自或配合其他部门做好活动策划工作，同时编写活动策划方案；</w:t>
                            </w:r>
                          </w:p>
                          <w:p w:rsidR="000553A2" w:rsidRDefault="0063069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1"/>
                              </w:rPr>
                              <w:t>运用各种线上推广手段，为提供市场支持，协助达成销售目标。</w:t>
                            </w:r>
                          </w:p>
                          <w:p w:rsidR="000553A2" w:rsidRDefault="000553A2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823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1"/>
                              </w:rPr>
                            </w:pPr>
                          </w:p>
                          <w:p w:rsidR="000553A2" w:rsidRDefault="0063069B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03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  <w:t>2014.08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  <w:t>XXXX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  <w:t>新媒体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  <w:t>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  <w:t>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  <w:t>媒体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  <w:t>运营</w:t>
                            </w:r>
                          </w:p>
                          <w:p w:rsidR="000553A2" w:rsidRDefault="0063069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1"/>
                              </w:rPr>
                              <w:t>负责移动互联网自媒体平台的日常运营及推广工作；能够独立运营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1"/>
                              </w:rPr>
                              <w:t>微信公众号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1"/>
                              </w:rPr>
                              <w:t>，为粉丝策划与提供优质、有高度传播性的内容；</w:t>
                            </w:r>
                          </w:p>
                          <w:p w:rsidR="000553A2" w:rsidRDefault="0063069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1"/>
                              </w:rPr>
                              <w:t>负责策划并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1"/>
                              </w:rPr>
                              <w:t>执行微信营销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1"/>
                              </w:rPr>
                              <w:t>线日常活动及跟踪维护，根据项目发送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1"/>
                              </w:rPr>
                              <w:t>各种微信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1"/>
                              </w:rPr>
                              <w:t>内容；挖掘和分析网友使用习惯、情感及体验感受，及时掌握新闻热点，有效完成专题策划活动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1"/>
                              </w:rPr>
                              <w:t>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32" style="position:absolute;left:0;text-align:left;margin-left:37.5pt;margin-top:5.7pt;width:518.75pt;height:256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" filled="f" stroked="f">
                <v:textbox>
                  <w:txbxContent>
                    <w:p w:rsidR="000553A2" w:rsidRDefault="0063069B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firstLine="420"/>
                        <w:rPr>
                          <w:rFonts w:ascii="微软雅黑" w:eastAsia="微软雅黑" w:hAnsi="微软雅黑"/>
                          <w:b/>
                          <w:bCs/>
                          <w:color w:val="27AA8B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7AA8B"/>
                          <w:kern w:val="24"/>
                          <w:sz w:val="21"/>
                        </w:rPr>
                        <w:t>2015.0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7AA8B"/>
                          <w:kern w:val="24"/>
                          <w:sz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7AA8B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7AA8B"/>
                          <w:kern w:val="24"/>
                          <w:sz w:val="21"/>
                        </w:rPr>
                        <w:t>2015.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7AA8B"/>
                          <w:kern w:val="24"/>
                          <w:sz w:val="21"/>
                        </w:rPr>
                        <w:t>08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7AA8B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7AA8B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7AA8B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7AA8B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7AA8B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7AA8B"/>
                          <w:kern w:val="24"/>
                          <w:sz w:val="21"/>
                        </w:rPr>
                        <w:t>XXXX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7AA8B"/>
                          <w:kern w:val="24"/>
                          <w:sz w:val="21"/>
                        </w:rPr>
                        <w:t>信息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7AA8B"/>
                          <w:kern w:val="24"/>
                          <w:sz w:val="21"/>
                        </w:rPr>
                        <w:t>科技有限公司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7AA8B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7AA8B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7AA8B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7AA8B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7AA8B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7AA8B"/>
                          <w:kern w:val="24"/>
                          <w:sz w:val="21"/>
                        </w:rPr>
                        <w:tab/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7AA8B"/>
                          <w:kern w:val="24"/>
                          <w:sz w:val="21"/>
                        </w:rPr>
                        <w:t>运营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7AA8B"/>
                          <w:kern w:val="24"/>
                          <w:sz w:val="21"/>
                        </w:rPr>
                        <w:t>专员</w:t>
                      </w:r>
                    </w:p>
                    <w:p w:rsidR="000553A2" w:rsidRDefault="0063069B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1"/>
                        </w:rPr>
                        <w:t>负责公司微信、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1"/>
                        </w:rPr>
                        <w:t>微博等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1"/>
                        </w:rPr>
                        <w:t>公众平台的推广、宣传工作，增加公众平台曝光量；</w:t>
                      </w:r>
                    </w:p>
                    <w:p w:rsidR="000553A2" w:rsidRDefault="0063069B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1"/>
                        </w:rPr>
                        <w:t>跟踪推广效果，挖掘和分析推广渠道效果、并根据粉丝喜好及体验感受，改进推广策略；建立完善的数据分析报表；</w:t>
                      </w:r>
                    </w:p>
                    <w:p w:rsidR="000553A2" w:rsidRDefault="0063069B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1"/>
                        </w:rPr>
                        <w:t>负责线上社区运营工作：即时咨询、知识发布、线上课堂、主题活动等；</w:t>
                      </w:r>
                    </w:p>
                    <w:p w:rsidR="000553A2" w:rsidRDefault="0063069B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1"/>
                        </w:rPr>
                        <w:t>独自或配合其他部门做好活动策划工作，同时编写活动策划方案；</w:t>
                      </w:r>
                    </w:p>
                    <w:p w:rsidR="000553A2" w:rsidRDefault="0063069B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1"/>
                        </w:rPr>
                        <w:t>运用各种线上推广手段，为提供市场支持，协助达成销售目标。</w:t>
                      </w:r>
                    </w:p>
                    <w:p w:rsidR="000553A2" w:rsidRDefault="000553A2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823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1"/>
                        </w:rPr>
                      </w:pPr>
                    </w:p>
                    <w:p w:rsidR="000553A2" w:rsidRDefault="0063069B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03"/>
                        <w:rPr>
                          <w:rFonts w:ascii="微软雅黑" w:eastAsia="微软雅黑" w:hAnsi="微软雅黑"/>
                          <w:b/>
                          <w:bCs/>
                          <w:color w:val="27AA8B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7AA8B"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7AA8B"/>
                          <w:kern w:val="24"/>
                          <w:sz w:val="21"/>
                        </w:rPr>
                        <w:t>4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7AA8B"/>
                          <w:kern w:val="24"/>
                          <w:sz w:val="21"/>
                        </w:rPr>
                        <w:t>.0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7AA8B"/>
                          <w:kern w:val="24"/>
                          <w:sz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7AA8B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7AA8B"/>
                          <w:kern w:val="24"/>
                          <w:sz w:val="21"/>
                        </w:rPr>
                        <w:t>2014.08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7AA8B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7AA8B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7AA8B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7AA8B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7AA8B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7AA8B"/>
                          <w:kern w:val="24"/>
                          <w:sz w:val="21"/>
                        </w:rPr>
                        <w:t>XXXX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7AA8B"/>
                          <w:kern w:val="24"/>
                          <w:sz w:val="21"/>
                        </w:rPr>
                        <w:t>新媒体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7AA8B"/>
                          <w:kern w:val="24"/>
                          <w:sz w:val="21"/>
                        </w:rPr>
                        <w:t>公司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7AA8B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7AA8B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7AA8B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7AA8B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7AA8B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7AA8B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7AA8B"/>
                          <w:kern w:val="24"/>
                          <w:sz w:val="21"/>
                        </w:rPr>
                        <w:tab/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7AA8B"/>
                          <w:kern w:val="24"/>
                          <w:sz w:val="21"/>
                        </w:rPr>
                        <w:t>新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7AA8B"/>
                          <w:kern w:val="24"/>
                          <w:sz w:val="21"/>
                        </w:rPr>
                        <w:t>媒体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7AA8B"/>
                          <w:kern w:val="24"/>
                          <w:sz w:val="21"/>
                        </w:rPr>
                        <w:t>运营</w:t>
                      </w:r>
                    </w:p>
                    <w:p w:rsidR="000553A2" w:rsidRDefault="0063069B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1"/>
                        </w:rPr>
                        <w:t>负责移动互联网自媒体平台的日常运营及推广工作；能够独立运营</w:t>
                      </w:r>
                      <w:proofErr w:type="gramStart"/>
                      <w:r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1"/>
                        </w:rPr>
                        <w:t>微信公众号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1"/>
                        </w:rPr>
                        <w:t>，为粉丝策划与提供优质、有高度传播性的内容；</w:t>
                      </w:r>
                    </w:p>
                    <w:p w:rsidR="000553A2" w:rsidRDefault="0063069B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1"/>
                        </w:rPr>
                        <w:t>负责策划并</w:t>
                      </w:r>
                      <w:proofErr w:type="gramStart"/>
                      <w:r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1"/>
                        </w:rPr>
                        <w:t>执行微信营销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1"/>
                        </w:rPr>
                        <w:t>线日常活动及跟踪维护，根据项目发送</w:t>
                      </w:r>
                      <w:proofErr w:type="gramStart"/>
                      <w:r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1"/>
                        </w:rPr>
                        <w:t>各种微信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1"/>
                        </w:rPr>
                        <w:t>内容；挖掘和分析网友使用习惯、情感及体验感受，及时掌握新闻热点，有效完成专题策划活动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1"/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</w:p>
    <w:p w:rsidR="000553A2" w:rsidRDefault="000553A2">
      <w:pPr>
        <w:adjustRightInd w:val="0"/>
        <w:snapToGrid w:val="0"/>
      </w:pPr>
    </w:p>
    <w:p w:rsidR="000553A2" w:rsidRDefault="000553A2">
      <w:pPr>
        <w:adjustRightInd w:val="0"/>
        <w:snapToGrid w:val="0"/>
      </w:pPr>
    </w:p>
    <w:p w:rsidR="000553A2" w:rsidRDefault="000553A2">
      <w:pPr>
        <w:adjustRightInd w:val="0"/>
        <w:snapToGrid w:val="0"/>
      </w:pPr>
    </w:p>
    <w:p w:rsidR="000553A2" w:rsidRDefault="000553A2">
      <w:pPr>
        <w:adjustRightInd w:val="0"/>
        <w:snapToGrid w:val="0"/>
      </w:pPr>
    </w:p>
    <w:p w:rsidR="000553A2" w:rsidRDefault="000553A2">
      <w:pPr>
        <w:adjustRightInd w:val="0"/>
        <w:snapToGrid w:val="0"/>
      </w:pPr>
    </w:p>
    <w:p w:rsidR="000553A2" w:rsidRDefault="000553A2">
      <w:pPr>
        <w:adjustRightInd w:val="0"/>
        <w:snapToGrid w:val="0"/>
      </w:pPr>
    </w:p>
    <w:p w:rsidR="000553A2" w:rsidRDefault="000553A2">
      <w:pPr>
        <w:adjustRightInd w:val="0"/>
        <w:snapToGrid w:val="0"/>
      </w:pPr>
    </w:p>
    <w:p w:rsidR="000553A2" w:rsidRDefault="000553A2">
      <w:pPr>
        <w:adjustRightInd w:val="0"/>
        <w:snapToGrid w:val="0"/>
      </w:pPr>
    </w:p>
    <w:p w:rsidR="000553A2" w:rsidRDefault="000553A2">
      <w:pPr>
        <w:adjustRightInd w:val="0"/>
        <w:snapToGrid w:val="0"/>
      </w:pPr>
    </w:p>
    <w:p w:rsidR="000553A2" w:rsidRDefault="000553A2">
      <w:pPr>
        <w:adjustRightInd w:val="0"/>
        <w:snapToGrid w:val="0"/>
      </w:pPr>
    </w:p>
    <w:p w:rsidR="000553A2" w:rsidRDefault="000553A2">
      <w:pPr>
        <w:adjustRightInd w:val="0"/>
        <w:snapToGrid w:val="0"/>
      </w:pPr>
    </w:p>
    <w:p w:rsidR="000553A2" w:rsidRDefault="000553A2">
      <w:pPr>
        <w:adjustRightInd w:val="0"/>
        <w:snapToGrid w:val="0"/>
      </w:pPr>
    </w:p>
    <w:p w:rsidR="000553A2" w:rsidRDefault="000553A2">
      <w:pPr>
        <w:adjustRightInd w:val="0"/>
        <w:snapToGrid w:val="0"/>
      </w:pPr>
    </w:p>
    <w:p w:rsidR="000553A2" w:rsidRDefault="000553A2">
      <w:pPr>
        <w:adjustRightInd w:val="0"/>
        <w:snapToGrid w:val="0"/>
      </w:pPr>
    </w:p>
    <w:p w:rsidR="000553A2" w:rsidRDefault="000553A2">
      <w:pPr>
        <w:adjustRightInd w:val="0"/>
        <w:snapToGrid w:val="0"/>
      </w:pPr>
    </w:p>
    <w:p w:rsidR="000553A2" w:rsidRDefault="000553A2">
      <w:pPr>
        <w:adjustRightInd w:val="0"/>
        <w:snapToGrid w:val="0"/>
      </w:pPr>
    </w:p>
    <w:p w:rsidR="000553A2" w:rsidRDefault="000553A2">
      <w:pPr>
        <w:adjustRightInd w:val="0"/>
        <w:snapToGrid w:val="0"/>
      </w:pPr>
    </w:p>
    <w:p w:rsidR="000553A2" w:rsidRDefault="000553A2">
      <w:pPr>
        <w:adjustRightInd w:val="0"/>
        <w:snapToGrid w:val="0"/>
      </w:pPr>
    </w:p>
    <w:p w:rsidR="000553A2" w:rsidRDefault="000553A2">
      <w:pPr>
        <w:adjustRightInd w:val="0"/>
        <w:snapToGrid w:val="0"/>
      </w:pPr>
    </w:p>
    <w:p w:rsidR="000553A2" w:rsidRDefault="000553A2">
      <w:pPr>
        <w:adjustRightInd w:val="0"/>
        <w:snapToGrid w:val="0"/>
      </w:pPr>
    </w:p>
    <w:p w:rsidR="000553A2" w:rsidRDefault="000553A2">
      <w:pPr>
        <w:adjustRightInd w:val="0"/>
        <w:snapToGrid w:val="0"/>
      </w:pPr>
    </w:p>
    <w:p w:rsidR="000553A2" w:rsidRDefault="0063069B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340995</wp:posOffset>
                </wp:positionV>
                <wp:extent cx="5219700" cy="0"/>
                <wp:effectExtent l="0" t="0" r="0" b="0"/>
                <wp:wrapNone/>
                <wp:docPr id="9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27AA8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93E2F" id="直接连接符 7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26.85pt" to="546.7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" strokecolor="#27aa8b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167005</wp:posOffset>
                </wp:positionV>
                <wp:extent cx="288290" cy="288290"/>
                <wp:effectExtent l="0" t="0" r="16510" b="16510"/>
                <wp:wrapNone/>
                <wp:docPr id="19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288290"/>
                        </a:xfrm>
                        <a:prstGeom prst="ellipse">
                          <a:avLst/>
                        </a:prstGeom>
                        <a:solidFill>
                          <a:srgbClr val="27AA8B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oval w14:anchorId="422ACB33" id="椭圆 75" o:spid="_x0000_s1026" style="position:absolute;left:0;text-align:left;margin-left:33pt;margin-top:13.15pt;width:22.7pt;height:22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" fillcolor="#27aa8b" stroked="f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111125</wp:posOffset>
                </wp:positionV>
                <wp:extent cx="923925" cy="363220"/>
                <wp:effectExtent l="0" t="0" r="0" b="0"/>
                <wp:wrapNone/>
                <wp:docPr id="10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32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txbx>
                        <w:txbxContent>
                          <w:p w:rsidR="000553A2" w:rsidRDefault="0063069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7AA8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7AA8B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_x0000_s1033" style="position:absolute;left:0;text-align:left;margin-left:59.85pt;margin-top:8.75pt;width:72.75pt;height:2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" filled="f" stroked="f" strokeweight="1pt">
                <v:textbox>
                  <w:txbxContent>
                    <w:p w:rsidR="000553A2" w:rsidRDefault="0063069B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27AA8B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7AA8B"/>
                          <w:sz w:val="28"/>
                          <w:szCs w:val="28"/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497840</wp:posOffset>
                </wp:positionV>
                <wp:extent cx="6588125" cy="991870"/>
                <wp:effectExtent l="0" t="0" r="0" b="0"/>
                <wp:wrapNone/>
                <wp:docPr id="6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8125" cy="991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0553A2" w:rsidRDefault="0063069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1"/>
                              </w:rPr>
                              <w:t>语言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1"/>
                              </w:rPr>
                              <w:t>能力：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1"/>
                              </w:rPr>
                              <w:t>通过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1"/>
                              </w:rPr>
                              <w:t>大学英语六级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1"/>
                              </w:rPr>
                              <w:t>、普通话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1"/>
                              </w:rPr>
                              <w:t>二级甲等</w:t>
                            </w:r>
                          </w:p>
                          <w:p w:rsidR="000553A2" w:rsidRDefault="0063069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1"/>
                              </w:rPr>
                              <w:t>计算机能力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1"/>
                              </w:rPr>
                              <w:t>通过国家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1"/>
                              </w:rPr>
                              <w:t>计算机二级，熟练使用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1"/>
                              </w:rPr>
                              <w:t>office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1"/>
                              </w:rPr>
                              <w:t>系列办公软件</w:t>
                            </w:r>
                          </w:p>
                          <w:p w:rsidR="000553A2" w:rsidRDefault="0063069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1"/>
                              </w:rPr>
                              <w:t>其他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1"/>
                              </w:rPr>
                              <w:t>能力：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1"/>
                              </w:rPr>
                              <w:t>C1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1"/>
                              </w:rPr>
                              <w:t>驾照</w:t>
                            </w:r>
                          </w:p>
                          <w:p w:rsidR="000553A2" w:rsidRDefault="000553A2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03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7AA8B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4" o:spid="_x0000_s1034" type="#_x0000_t202" style="position:absolute;left:0;text-align:left;margin-left:37.5pt;margin-top:39.2pt;width:518.75pt;height:78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" filled="f" stroked="f">
                <v:textbox>
                  <w:txbxContent>
                    <w:p w:rsidR="000553A2" w:rsidRDefault="0063069B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1"/>
                        </w:rPr>
                        <w:t>语言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1"/>
                        </w:rPr>
                        <w:t>能力：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1"/>
                        </w:rPr>
                        <w:t>通过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1"/>
                        </w:rPr>
                        <w:t>大学英语六级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1"/>
                        </w:rPr>
                        <w:t>、普通话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1"/>
                        </w:rPr>
                        <w:t>二级甲等</w:t>
                      </w:r>
                    </w:p>
                    <w:p w:rsidR="000553A2" w:rsidRDefault="0063069B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1"/>
                        </w:rPr>
                        <w:t>计算机能力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1"/>
                        </w:rPr>
                        <w:t>通过国家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1"/>
                        </w:rPr>
                        <w:t>计算机二级，熟练使用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1"/>
                        </w:rPr>
                        <w:t>office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1"/>
                        </w:rPr>
                        <w:t>系列办公软件</w:t>
                      </w:r>
                    </w:p>
                    <w:p w:rsidR="000553A2" w:rsidRDefault="0063069B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1"/>
                        </w:rPr>
                        <w:t>其他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1"/>
                        </w:rPr>
                        <w:t>能力：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1"/>
                        </w:rPr>
                        <w:t>C1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1"/>
                        </w:rPr>
                        <w:t>驾照</w:t>
                      </w:r>
                    </w:p>
                    <w:p w:rsidR="000553A2" w:rsidRDefault="000553A2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/>
                        <w:ind w:left="403"/>
                        <w:rPr>
                          <w:rFonts w:ascii="微软雅黑" w:eastAsia="微软雅黑" w:hAnsi="微软雅黑"/>
                          <w:b/>
                          <w:bCs/>
                          <w:color w:val="27AA8B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553A2" w:rsidRDefault="0063069B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473710</wp:posOffset>
                </wp:positionH>
                <wp:positionV relativeFrom="paragraph">
                  <wp:posOffset>67945</wp:posOffset>
                </wp:positionV>
                <wp:extent cx="179705" cy="179705"/>
                <wp:effectExtent l="0" t="0" r="12065" b="12065"/>
                <wp:wrapNone/>
                <wp:docPr id="3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89656" y="599871"/>
                            </a:cxn>
                            <a:cxn ang="0">
                              <a:pos x="509634" y="796430"/>
                            </a:cxn>
                            <a:cxn ang="0">
                              <a:pos x="695140" y="877989"/>
                            </a:cxn>
                            <a:cxn ang="0">
                              <a:pos x="595660" y="741377"/>
                            </a:cxn>
                            <a:cxn ang="0">
                              <a:pos x="609114" y="668381"/>
                            </a:cxn>
                            <a:cxn ang="0">
                              <a:pos x="681686" y="617814"/>
                            </a:cxn>
                            <a:cxn ang="0">
                              <a:pos x="756704" y="628825"/>
                            </a:cxn>
                            <a:cxn ang="0">
                              <a:pos x="856185" y="765437"/>
                            </a:cxn>
                            <a:cxn ang="0">
                              <a:pos x="838246" y="564800"/>
                            </a:cxn>
                            <a:cxn ang="0">
                              <a:pos x="611153" y="491805"/>
                            </a:cxn>
                            <a:cxn ang="0">
                              <a:pos x="602183" y="483241"/>
                            </a:cxn>
                            <a:cxn ang="0">
                              <a:pos x="159006" y="26507"/>
                            </a:cxn>
                            <a:cxn ang="0">
                              <a:pos x="59525" y="26507"/>
                            </a:cxn>
                            <a:cxn ang="0">
                              <a:pos x="26501" y="59539"/>
                            </a:cxn>
                            <a:cxn ang="0">
                              <a:pos x="26501" y="158633"/>
                            </a:cxn>
                            <a:cxn ang="0">
                              <a:pos x="487618" y="595793"/>
                            </a:cxn>
                            <a:cxn ang="0">
                              <a:pos x="489656" y="599871"/>
                            </a:cxn>
                            <a:cxn ang="0">
                              <a:pos x="147998" y="147623"/>
                            </a:cxn>
                            <a:cxn ang="0">
                              <a:pos x="83988" y="147623"/>
                            </a:cxn>
                            <a:cxn ang="0">
                              <a:pos x="83988" y="86045"/>
                            </a:cxn>
                            <a:cxn ang="0">
                              <a:pos x="147998" y="86045"/>
                            </a:cxn>
                            <a:cxn ang="0">
                              <a:pos x="147998" y="147623"/>
                            </a:cxn>
                            <a:cxn ang="0">
                              <a:pos x="1239837" y="730367"/>
                            </a:cxn>
                            <a:cxn ang="0">
                              <a:pos x="1239837" y="564800"/>
                            </a:cxn>
                            <a:cxn ang="0">
                              <a:pos x="1122825" y="551343"/>
                            </a:cxn>
                            <a:cxn ang="0">
                              <a:pos x="1050253" y="379252"/>
                            </a:cxn>
                            <a:cxn ang="0">
                              <a:pos x="1122825" y="286682"/>
                            </a:cxn>
                            <a:cxn ang="0">
                              <a:pos x="1006221" y="169644"/>
                            </a:cxn>
                            <a:cxn ang="0">
                              <a:pos x="913264" y="242640"/>
                            </a:cxn>
                            <a:cxn ang="0">
                              <a:pos x="739173" y="169644"/>
                            </a:cxn>
                            <a:cxn ang="0">
                              <a:pos x="725718" y="52606"/>
                            </a:cxn>
                            <a:cxn ang="0">
                              <a:pos x="560597" y="52606"/>
                            </a:cxn>
                            <a:cxn ang="0">
                              <a:pos x="547143" y="169644"/>
                            </a:cxn>
                            <a:cxn ang="0">
                              <a:pos x="426054" y="211647"/>
                            </a:cxn>
                            <a:cxn ang="0">
                              <a:pos x="540619" y="337657"/>
                            </a:cxn>
                            <a:cxn ang="0">
                              <a:pos x="644177" y="322161"/>
                            </a:cxn>
                            <a:cxn ang="0">
                              <a:pos x="975235" y="650846"/>
                            </a:cxn>
                            <a:cxn ang="0">
                              <a:pos x="644177" y="979531"/>
                            </a:cxn>
                            <a:cxn ang="0">
                              <a:pos x="313527" y="650846"/>
                            </a:cxn>
                            <a:cxn ang="0">
                              <a:pos x="333097" y="540333"/>
                            </a:cxn>
                            <a:cxn ang="0">
                              <a:pos x="201000" y="438791"/>
                            </a:cxn>
                            <a:cxn ang="0">
                              <a:pos x="163491" y="551343"/>
                            </a:cxn>
                            <a:cxn ang="0">
                              <a:pos x="46479" y="564800"/>
                            </a:cxn>
                            <a:cxn ang="0">
                              <a:pos x="46479" y="730367"/>
                            </a:cxn>
                            <a:cxn ang="0">
                              <a:pos x="163491" y="743416"/>
                            </a:cxn>
                            <a:cxn ang="0">
                              <a:pos x="236062" y="915507"/>
                            </a:cxn>
                            <a:cxn ang="0">
                              <a:pos x="159006" y="1010524"/>
                            </a:cxn>
                            <a:cxn ang="0">
                              <a:pos x="276018" y="1127562"/>
                            </a:cxn>
                            <a:cxn ang="0">
                              <a:pos x="368567" y="1054566"/>
                            </a:cxn>
                            <a:cxn ang="0">
                              <a:pos x="542658" y="1127562"/>
                            </a:cxn>
                            <a:cxn ang="0">
                              <a:pos x="556112" y="1244600"/>
                            </a:cxn>
                            <a:cxn ang="0">
                              <a:pos x="721641" y="1244600"/>
                            </a:cxn>
                            <a:cxn ang="0">
                              <a:pos x="734688" y="1127562"/>
                            </a:cxn>
                            <a:cxn ang="0">
                              <a:pos x="908779" y="1054566"/>
                            </a:cxn>
                            <a:cxn ang="0">
                              <a:pos x="1001736" y="1127562"/>
                            </a:cxn>
                            <a:cxn ang="0">
                              <a:pos x="1118340" y="1010524"/>
                            </a:cxn>
                            <a:cxn ang="0">
                              <a:pos x="1045768" y="917954"/>
                            </a:cxn>
                            <a:cxn ang="0">
                              <a:pos x="1118340" y="745863"/>
                            </a:cxn>
                            <a:cxn ang="0">
                              <a:pos x="1239837" y="730367"/>
                            </a:cxn>
                          </a:cxnLst>
                          <a:rect l="0" t="0" r="0" b="0"/>
                          <a:pathLst>
                            <a:path w="3041" h="3052">
                              <a:moveTo>
                                <a:pt x="1201" y="1471"/>
                              </a:moveTo>
                              <a:cubicBezTo>
                                <a:pt x="1131" y="1623"/>
                                <a:pt x="1142" y="1807"/>
                                <a:pt x="1250" y="1953"/>
                              </a:cubicBezTo>
                              <a:cubicBezTo>
                                <a:pt x="1358" y="2099"/>
                                <a:pt x="1532" y="2169"/>
                                <a:pt x="1705" y="2153"/>
                              </a:cubicBezTo>
                              <a:cubicBezTo>
                                <a:pt x="1461" y="1818"/>
                                <a:pt x="1461" y="1818"/>
                                <a:pt x="1461" y="1818"/>
                              </a:cubicBezTo>
                              <a:cubicBezTo>
                                <a:pt x="1418" y="1758"/>
                                <a:pt x="1434" y="1677"/>
                                <a:pt x="1494" y="1639"/>
                              </a:cubicBezTo>
                              <a:cubicBezTo>
                                <a:pt x="1672" y="1515"/>
                                <a:pt x="1672" y="1515"/>
                                <a:pt x="1672" y="1515"/>
                              </a:cubicBezTo>
                              <a:cubicBezTo>
                                <a:pt x="1732" y="1471"/>
                                <a:pt x="1813" y="1488"/>
                                <a:pt x="1856" y="1542"/>
                              </a:cubicBezTo>
                              <a:cubicBezTo>
                                <a:pt x="2100" y="1877"/>
                                <a:pt x="2100" y="1877"/>
                                <a:pt x="2100" y="1877"/>
                              </a:cubicBezTo>
                              <a:cubicBezTo>
                                <a:pt x="2175" y="1720"/>
                                <a:pt x="2165" y="1536"/>
                                <a:pt x="2056" y="1385"/>
                              </a:cubicBezTo>
                              <a:cubicBezTo>
                                <a:pt x="1926" y="1206"/>
                                <a:pt x="1699" y="1141"/>
                                <a:pt x="1499" y="1206"/>
                              </a:cubicBezTo>
                              <a:cubicBezTo>
                                <a:pt x="1494" y="1201"/>
                                <a:pt x="1488" y="1190"/>
                                <a:pt x="1477" y="1185"/>
                              </a:cubicBezTo>
                              <a:cubicBezTo>
                                <a:pt x="390" y="65"/>
                                <a:pt x="390" y="65"/>
                                <a:pt x="390" y="65"/>
                              </a:cubicBezTo>
                              <a:cubicBezTo>
                                <a:pt x="325" y="0"/>
                                <a:pt x="211" y="0"/>
                                <a:pt x="146" y="65"/>
                              </a:cubicBezTo>
                              <a:cubicBezTo>
                                <a:pt x="65" y="146"/>
                                <a:pt x="65" y="146"/>
                                <a:pt x="65" y="146"/>
                              </a:cubicBezTo>
                              <a:cubicBezTo>
                                <a:pt x="0" y="211"/>
                                <a:pt x="0" y="324"/>
                                <a:pt x="65" y="389"/>
                              </a:cubicBezTo>
                              <a:cubicBezTo>
                                <a:pt x="1196" y="1461"/>
                                <a:pt x="1196" y="1461"/>
                                <a:pt x="1196" y="1461"/>
                              </a:cubicBezTo>
                              <a:cubicBezTo>
                                <a:pt x="1196" y="1466"/>
                                <a:pt x="1196" y="1466"/>
                                <a:pt x="1201" y="1471"/>
                              </a:cubicBezTo>
                              <a:close/>
                              <a:moveTo>
                                <a:pt x="363" y="362"/>
                              </a:moveTo>
                              <a:cubicBezTo>
                                <a:pt x="319" y="405"/>
                                <a:pt x="249" y="405"/>
                                <a:pt x="206" y="362"/>
                              </a:cubicBezTo>
                              <a:cubicBezTo>
                                <a:pt x="162" y="319"/>
                                <a:pt x="162" y="248"/>
                                <a:pt x="206" y="211"/>
                              </a:cubicBezTo>
                              <a:cubicBezTo>
                                <a:pt x="249" y="167"/>
                                <a:pt x="319" y="167"/>
                                <a:pt x="363" y="211"/>
                              </a:cubicBezTo>
                              <a:cubicBezTo>
                                <a:pt x="406" y="254"/>
                                <a:pt x="406" y="319"/>
                                <a:pt x="363" y="362"/>
                              </a:cubicBezTo>
                              <a:close/>
                              <a:moveTo>
                                <a:pt x="3041" y="1791"/>
                              </a:moveTo>
                              <a:cubicBezTo>
                                <a:pt x="3041" y="1385"/>
                                <a:pt x="3041" y="1385"/>
                                <a:pt x="3041" y="1385"/>
                              </a:cubicBezTo>
                              <a:cubicBezTo>
                                <a:pt x="2754" y="1352"/>
                                <a:pt x="2754" y="1352"/>
                                <a:pt x="2754" y="1352"/>
                              </a:cubicBezTo>
                              <a:cubicBezTo>
                                <a:pt x="2722" y="1195"/>
                                <a:pt x="2662" y="1055"/>
                                <a:pt x="2576" y="930"/>
                              </a:cubicBezTo>
                              <a:cubicBezTo>
                                <a:pt x="2754" y="703"/>
                                <a:pt x="2754" y="703"/>
                                <a:pt x="2754" y="703"/>
                              </a:cubicBezTo>
                              <a:cubicBezTo>
                                <a:pt x="2468" y="416"/>
                                <a:pt x="2468" y="416"/>
                                <a:pt x="2468" y="416"/>
                              </a:cubicBezTo>
                              <a:cubicBezTo>
                                <a:pt x="2240" y="595"/>
                                <a:pt x="2240" y="595"/>
                                <a:pt x="2240" y="595"/>
                              </a:cubicBezTo>
                              <a:cubicBezTo>
                                <a:pt x="2110" y="508"/>
                                <a:pt x="1970" y="449"/>
                                <a:pt x="1813" y="416"/>
                              </a:cubicBezTo>
                              <a:cubicBezTo>
                                <a:pt x="1780" y="129"/>
                                <a:pt x="1780" y="129"/>
                                <a:pt x="1780" y="129"/>
                              </a:cubicBezTo>
                              <a:cubicBezTo>
                                <a:pt x="1375" y="129"/>
                                <a:pt x="1375" y="129"/>
                                <a:pt x="1375" y="129"/>
                              </a:cubicBezTo>
                              <a:cubicBezTo>
                                <a:pt x="1342" y="416"/>
                                <a:pt x="1342" y="416"/>
                                <a:pt x="1342" y="416"/>
                              </a:cubicBezTo>
                              <a:cubicBezTo>
                                <a:pt x="1239" y="438"/>
                                <a:pt x="1137" y="470"/>
                                <a:pt x="1045" y="519"/>
                              </a:cubicBezTo>
                              <a:cubicBezTo>
                                <a:pt x="1326" y="828"/>
                                <a:pt x="1326" y="828"/>
                                <a:pt x="1326" y="828"/>
                              </a:cubicBezTo>
                              <a:cubicBezTo>
                                <a:pt x="1407" y="800"/>
                                <a:pt x="1488" y="790"/>
                                <a:pt x="1580" y="790"/>
                              </a:cubicBezTo>
                              <a:cubicBezTo>
                                <a:pt x="2029" y="790"/>
                                <a:pt x="2392" y="1152"/>
                                <a:pt x="2392" y="1596"/>
                              </a:cubicBezTo>
                              <a:cubicBezTo>
                                <a:pt x="2392" y="2040"/>
                                <a:pt x="2029" y="2402"/>
                                <a:pt x="1580" y="2402"/>
                              </a:cubicBezTo>
                              <a:cubicBezTo>
                                <a:pt x="1131" y="2402"/>
                                <a:pt x="769" y="2040"/>
                                <a:pt x="769" y="1596"/>
                              </a:cubicBezTo>
                              <a:cubicBezTo>
                                <a:pt x="769" y="1504"/>
                                <a:pt x="785" y="1412"/>
                                <a:pt x="817" y="1325"/>
                              </a:cubicBezTo>
                              <a:cubicBezTo>
                                <a:pt x="493" y="1076"/>
                                <a:pt x="493" y="1076"/>
                                <a:pt x="493" y="1076"/>
                              </a:cubicBezTo>
                              <a:cubicBezTo>
                                <a:pt x="449" y="1163"/>
                                <a:pt x="417" y="1255"/>
                                <a:pt x="401" y="1352"/>
                              </a:cubicBezTo>
                              <a:cubicBezTo>
                                <a:pt x="114" y="1385"/>
                                <a:pt x="114" y="1385"/>
                                <a:pt x="114" y="1385"/>
                              </a:cubicBezTo>
                              <a:cubicBezTo>
                                <a:pt x="114" y="1791"/>
                                <a:pt x="114" y="1791"/>
                                <a:pt x="114" y="1791"/>
                              </a:cubicBezTo>
                              <a:cubicBezTo>
                                <a:pt x="401" y="1823"/>
                                <a:pt x="401" y="1823"/>
                                <a:pt x="401" y="1823"/>
                              </a:cubicBezTo>
                              <a:cubicBezTo>
                                <a:pt x="433" y="1980"/>
                                <a:pt x="493" y="2121"/>
                                <a:pt x="579" y="2245"/>
                              </a:cubicBezTo>
                              <a:cubicBezTo>
                                <a:pt x="390" y="2478"/>
                                <a:pt x="390" y="2478"/>
                                <a:pt x="390" y="2478"/>
                              </a:cubicBezTo>
                              <a:cubicBezTo>
                                <a:pt x="677" y="2765"/>
                                <a:pt x="677" y="2765"/>
                                <a:pt x="677" y="2765"/>
                              </a:cubicBezTo>
                              <a:cubicBezTo>
                                <a:pt x="904" y="2586"/>
                                <a:pt x="904" y="2586"/>
                                <a:pt x="904" y="2586"/>
                              </a:cubicBezTo>
                              <a:cubicBezTo>
                                <a:pt x="1034" y="2673"/>
                                <a:pt x="1174" y="2732"/>
                                <a:pt x="1331" y="2765"/>
                              </a:cubicBezTo>
                              <a:cubicBezTo>
                                <a:pt x="1364" y="3052"/>
                                <a:pt x="1364" y="3052"/>
                                <a:pt x="1364" y="3052"/>
                              </a:cubicBezTo>
                              <a:cubicBezTo>
                                <a:pt x="1770" y="3052"/>
                                <a:pt x="1770" y="3052"/>
                                <a:pt x="1770" y="3052"/>
                              </a:cubicBezTo>
                              <a:cubicBezTo>
                                <a:pt x="1802" y="2765"/>
                                <a:pt x="1802" y="2765"/>
                                <a:pt x="1802" y="2765"/>
                              </a:cubicBezTo>
                              <a:cubicBezTo>
                                <a:pt x="1959" y="2732"/>
                                <a:pt x="2105" y="2673"/>
                                <a:pt x="2229" y="2586"/>
                              </a:cubicBezTo>
                              <a:cubicBezTo>
                                <a:pt x="2457" y="2765"/>
                                <a:pt x="2457" y="2765"/>
                                <a:pt x="2457" y="2765"/>
                              </a:cubicBezTo>
                              <a:cubicBezTo>
                                <a:pt x="2743" y="2478"/>
                                <a:pt x="2743" y="2478"/>
                                <a:pt x="2743" y="2478"/>
                              </a:cubicBezTo>
                              <a:cubicBezTo>
                                <a:pt x="2565" y="2251"/>
                                <a:pt x="2565" y="2251"/>
                                <a:pt x="2565" y="2251"/>
                              </a:cubicBezTo>
                              <a:cubicBezTo>
                                <a:pt x="2651" y="2126"/>
                                <a:pt x="2711" y="1980"/>
                                <a:pt x="2743" y="1829"/>
                              </a:cubicBezTo>
                              <a:cubicBezTo>
                                <a:pt x="3041" y="1791"/>
                                <a:pt x="3041" y="1791"/>
                                <a:pt x="3041" y="179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lIns="9144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shape w14:anchorId="38E33750" id="Freeform 9" o:spid="_x0000_s1026" style="position:absolute;left:0;text-align:left;margin-left:37.3pt;margin-top:5.35pt;width:14.15pt;height:14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041,3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" path="m1201,1471v-70,152,-59,336,49,482c1358,2099,1532,2169,1705,2153,1461,1818,1461,1818,1461,1818v-43,-60,-27,-141,33,-179c1672,1515,1672,1515,1672,1515v60,-44,141,-27,184,27c2100,1877,2100,1877,2100,1877v75,-157,65,-341,-44,-492c1926,1206,1699,1141,1499,1206v-5,-5,-11,-16,-22,-21c390,65,390,65,390,65,325,,211,,146,65,65,146,65,146,65,146,,211,,324,65,389,1196,1461,1196,1461,1196,1461v,5,,5,5,10xm363,362v-44,43,-114,43,-157,c162,319,162,248,206,211v43,-44,113,-44,157,c406,254,406,319,363,362xm3041,1791v,-406,,-406,,-406c2754,1352,2754,1352,2754,1352v-32,-157,-92,-297,-178,-422c2754,703,2754,703,2754,703,2468,416,2468,416,2468,416,2240,595,2240,595,2240,595,2110,508,1970,449,1813,416,1780,129,1780,129,1780,129v-405,,-405,,-405,c1342,416,1342,416,1342,416v-103,22,-205,54,-297,103c1326,828,1326,828,1326,828v81,-28,162,-38,254,-38c2029,790,2392,1152,2392,1596v,444,-363,806,-812,806c1131,2402,769,2040,769,1596v,-92,16,-184,48,-271c493,1076,493,1076,493,1076v-44,87,-76,179,-92,276c114,1385,114,1385,114,1385v,406,,406,,406c401,1823,401,1823,401,1823v32,157,92,298,178,422c390,2478,390,2478,390,2478v287,287,287,287,287,287c904,2586,904,2586,904,2586v130,87,270,146,427,179c1364,3052,1364,3052,1364,3052v406,,406,,406,c1802,2765,1802,2765,1802,2765v157,-33,303,-92,427,-179c2457,2765,2457,2765,2457,2765v286,-287,286,-287,286,-287c2565,2251,2565,2251,2565,2251v86,-125,146,-271,178,-422c3041,1791,3041,1791,3041,1791xe" stroked="f">
                <v:path arrowok="t" o:connecttype="custom" o:connectlocs="489656,599871;509634,796430;695140,877989;595660,741377;609114,668381;681686,617814;756704,628825;856185,765437;838246,564800;611153,491805;602183,483241;159006,26507;59525,26507;26501,59539;26501,158633;487618,595793;489656,599871;147998,147623;83988,147623;83988,86045;147998,86045;147998,147623;1239837,730367;1239837,564800;1122825,551343;1050253,379252;1122825,286682;1006221,169644;913264,242640;739173,169644;725718,52606;560597,52606;547143,169644;426054,211647;540619,337657;644177,322161;975235,650846;644177,979531;313527,650846;333097,540333;201000,438791;163491,551343;46479,564800;46479,730367;163491,743416;236062,915507;159006,1010524;276018,1127562;368567,1054566;542658,1127562;556112,1244600;721641,1244600;734688,1127562;908779,1054566;1001736,1127562;1118340,1010524;1045768,917954;1118340,745863;1239837,730367" o:connectangles="0,0,0,0,0,0,0,0,0,0,0,0,0,0,0,0,0,0,0,0,0,0,0,0,0,0,0,0,0,0,0,0,0,0,0,0,0,0,0,0,0,0,0,0,0,0,0,0,0,0,0,0,0,0,0,0,0,0,0" textboxrect="0,0,3041,3052"/>
                <o:lock v:ext="edit" verticies="t"/>
              </v:shape>
            </w:pict>
          </mc:Fallback>
        </mc:AlternateContent>
      </w:r>
    </w:p>
    <w:p w:rsidR="000553A2" w:rsidRDefault="000553A2">
      <w:pPr>
        <w:adjustRightInd w:val="0"/>
        <w:snapToGrid w:val="0"/>
      </w:pPr>
    </w:p>
    <w:p w:rsidR="000553A2" w:rsidRDefault="000553A2">
      <w:pPr>
        <w:adjustRightInd w:val="0"/>
        <w:snapToGrid w:val="0"/>
      </w:pPr>
      <w:bookmarkStart w:id="0" w:name="_GoBack"/>
      <w:bookmarkEnd w:id="0"/>
    </w:p>
    <w:p w:rsidR="000553A2" w:rsidRDefault="000553A2">
      <w:pPr>
        <w:adjustRightInd w:val="0"/>
        <w:snapToGrid w:val="0"/>
      </w:pPr>
    </w:p>
    <w:p w:rsidR="000553A2" w:rsidRDefault="000553A2">
      <w:pPr>
        <w:adjustRightInd w:val="0"/>
        <w:snapToGrid w:val="0"/>
      </w:pPr>
    </w:p>
    <w:p w:rsidR="000553A2" w:rsidRDefault="000553A2">
      <w:pPr>
        <w:adjustRightInd w:val="0"/>
        <w:snapToGrid w:val="0"/>
      </w:pPr>
    </w:p>
    <w:p w:rsidR="000553A2" w:rsidRDefault="000553A2">
      <w:pPr>
        <w:adjustRightInd w:val="0"/>
        <w:snapToGrid w:val="0"/>
      </w:pPr>
    </w:p>
    <w:p w:rsidR="000553A2" w:rsidRDefault="000553A2">
      <w:pPr>
        <w:adjustRightInd w:val="0"/>
        <w:snapToGrid w:val="0"/>
      </w:pPr>
    </w:p>
    <w:p w:rsidR="000553A2" w:rsidRDefault="0063069B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109855</wp:posOffset>
                </wp:positionV>
                <wp:extent cx="923925" cy="363220"/>
                <wp:effectExtent l="0" t="0" r="0" b="0"/>
                <wp:wrapNone/>
                <wp:docPr id="12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32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txbx>
                        <w:txbxContent>
                          <w:p w:rsidR="000553A2" w:rsidRDefault="0063069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7AA8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7AA8B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_x0000_s1035" style="position:absolute;left:0;text-align:left;margin-left:59.85pt;margin-top:8.65pt;width:72.75pt;height:28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" filled="f" stroked="f" strokeweight="1pt">
                <v:textbox>
                  <w:txbxContent>
                    <w:p w:rsidR="000553A2" w:rsidRDefault="0063069B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27AA8B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7AA8B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</w:p>
    <w:p w:rsidR="000553A2" w:rsidRDefault="0063069B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89535</wp:posOffset>
                </wp:positionV>
                <wp:extent cx="165735" cy="165735"/>
                <wp:effectExtent l="0" t="0" r="5715" b="5715"/>
                <wp:wrapNone/>
                <wp:docPr id="3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>
                        <a:xfrm>
                          <a:off x="0" y="0"/>
                          <a:ext cx="165735" cy="1657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88859" y="492835"/>
                            </a:cxn>
                            <a:cxn ang="0">
                              <a:pos x="494591" y="493550"/>
                            </a:cxn>
                            <a:cxn ang="0">
                              <a:pos x="619492" y="387210"/>
                            </a:cxn>
                            <a:cxn ang="0">
                              <a:pos x="617343" y="372428"/>
                            </a:cxn>
                            <a:cxn ang="0">
                              <a:pos x="372794" y="128037"/>
                            </a:cxn>
                            <a:cxn ang="0">
                              <a:pos x="251236" y="252020"/>
                            </a:cxn>
                            <a:cxn ang="0">
                              <a:pos x="488859" y="492835"/>
                            </a:cxn>
                            <a:cxn ang="0">
                              <a:pos x="209443" y="209818"/>
                            </a:cxn>
                            <a:cxn ang="0">
                              <a:pos x="335300" y="90603"/>
                            </a:cxn>
                            <a:cxn ang="0">
                              <a:pos x="246221" y="1907"/>
                            </a:cxn>
                            <a:cxn ang="0">
                              <a:pos x="210159" y="0"/>
                            </a:cxn>
                            <a:cxn ang="0">
                              <a:pos x="119648" y="89888"/>
                            </a:cxn>
                            <a:cxn ang="0">
                              <a:pos x="125140" y="124222"/>
                            </a:cxn>
                            <a:cxn ang="0">
                              <a:pos x="209443" y="209818"/>
                            </a:cxn>
                            <a:cxn ang="0">
                              <a:pos x="656987" y="554111"/>
                            </a:cxn>
                            <a:cxn ang="0">
                              <a:pos x="684212" y="562933"/>
                            </a:cxn>
                            <a:cxn ang="0">
                              <a:pos x="673226" y="523354"/>
                            </a:cxn>
                            <a:cxn ang="0">
                              <a:pos x="637643" y="437996"/>
                            </a:cxn>
                            <a:cxn ang="0">
                              <a:pos x="551429" y="508571"/>
                            </a:cxn>
                            <a:cxn ang="0">
                              <a:pos x="656987" y="554111"/>
                            </a:cxn>
                            <a:cxn ang="0">
                              <a:pos x="649822" y="614672"/>
                            </a:cxn>
                            <a:cxn ang="0">
                              <a:pos x="34151" y="614672"/>
                            </a:cxn>
                            <a:cxn ang="0">
                              <a:pos x="0" y="648768"/>
                            </a:cxn>
                            <a:cxn ang="0">
                              <a:pos x="34151" y="682625"/>
                            </a:cxn>
                            <a:cxn ang="0">
                              <a:pos x="649822" y="682625"/>
                            </a:cxn>
                            <a:cxn ang="0">
                              <a:pos x="683973" y="648768"/>
                            </a:cxn>
                            <a:cxn ang="0">
                              <a:pos x="649822" y="614672"/>
                            </a:cxn>
                            <a:cxn ang="0">
                              <a:pos x="34390" y="529315"/>
                            </a:cxn>
                            <a:cxn ang="0">
                              <a:pos x="375899" y="529315"/>
                            </a:cxn>
                            <a:cxn ang="0">
                              <a:pos x="410288" y="494981"/>
                            </a:cxn>
                            <a:cxn ang="0">
                              <a:pos x="375899" y="460647"/>
                            </a:cxn>
                            <a:cxn ang="0">
                              <a:pos x="34390" y="460647"/>
                            </a:cxn>
                            <a:cxn ang="0">
                              <a:pos x="0" y="494981"/>
                            </a:cxn>
                            <a:cxn ang="0">
                              <a:pos x="34390" y="529315"/>
                            </a:cxn>
                            <a:cxn ang="0">
                              <a:pos x="34390" y="529315"/>
                            </a:cxn>
                            <a:cxn ang="0">
                              <a:pos x="34390" y="529315"/>
                            </a:cxn>
                          </a:cxnLst>
                          <a:rect l="0" t="0" r="0" b="0"/>
                          <a:pathLst>
                            <a:path w="2865" h="2863">
                              <a:moveTo>
                                <a:pt x="2047" y="2067"/>
                              </a:moveTo>
                              <a:cubicBezTo>
                                <a:pt x="2071" y="2070"/>
                                <a:pt x="2071" y="2070"/>
                                <a:pt x="2071" y="2070"/>
                              </a:cubicBezTo>
                              <a:cubicBezTo>
                                <a:pt x="2594" y="1624"/>
                                <a:pt x="2594" y="1624"/>
                                <a:pt x="2594" y="1624"/>
                              </a:cubicBezTo>
                              <a:cubicBezTo>
                                <a:pt x="2585" y="1562"/>
                                <a:pt x="2585" y="1562"/>
                                <a:pt x="2585" y="1562"/>
                              </a:cubicBezTo>
                              <a:cubicBezTo>
                                <a:pt x="1561" y="537"/>
                                <a:pt x="1561" y="537"/>
                                <a:pt x="1561" y="537"/>
                              </a:cubicBezTo>
                              <a:cubicBezTo>
                                <a:pt x="1052" y="1057"/>
                                <a:pt x="1052" y="1057"/>
                                <a:pt x="1052" y="1057"/>
                              </a:cubicBezTo>
                              <a:cubicBezTo>
                                <a:pt x="2047" y="2067"/>
                                <a:pt x="2047" y="2067"/>
                                <a:pt x="2047" y="2067"/>
                              </a:cubicBezTo>
                              <a:close/>
                              <a:moveTo>
                                <a:pt x="877" y="880"/>
                              </a:moveTo>
                              <a:cubicBezTo>
                                <a:pt x="1404" y="380"/>
                                <a:pt x="1404" y="380"/>
                                <a:pt x="1404" y="380"/>
                              </a:cubicBezTo>
                              <a:cubicBezTo>
                                <a:pt x="1031" y="8"/>
                                <a:pt x="1031" y="8"/>
                                <a:pt x="1031" y="8"/>
                              </a:cubicBezTo>
                              <a:cubicBezTo>
                                <a:pt x="880" y="0"/>
                                <a:pt x="880" y="0"/>
                                <a:pt x="880" y="0"/>
                              </a:cubicBezTo>
                              <a:cubicBezTo>
                                <a:pt x="501" y="377"/>
                                <a:pt x="501" y="377"/>
                                <a:pt x="501" y="377"/>
                              </a:cubicBezTo>
                              <a:cubicBezTo>
                                <a:pt x="524" y="521"/>
                                <a:pt x="524" y="521"/>
                                <a:pt x="524" y="521"/>
                              </a:cubicBezTo>
                              <a:cubicBezTo>
                                <a:pt x="877" y="880"/>
                                <a:pt x="877" y="880"/>
                                <a:pt x="877" y="880"/>
                              </a:cubicBezTo>
                              <a:close/>
                              <a:moveTo>
                                <a:pt x="2751" y="2324"/>
                              </a:moveTo>
                              <a:cubicBezTo>
                                <a:pt x="2865" y="2361"/>
                                <a:pt x="2865" y="2361"/>
                                <a:pt x="2865" y="2361"/>
                              </a:cubicBezTo>
                              <a:cubicBezTo>
                                <a:pt x="2819" y="2195"/>
                                <a:pt x="2819" y="2195"/>
                                <a:pt x="2819" y="2195"/>
                              </a:cubicBezTo>
                              <a:cubicBezTo>
                                <a:pt x="2670" y="1837"/>
                                <a:pt x="2670" y="1837"/>
                                <a:pt x="2670" y="1837"/>
                              </a:cubicBezTo>
                              <a:cubicBezTo>
                                <a:pt x="2309" y="2133"/>
                                <a:pt x="2309" y="2133"/>
                                <a:pt x="2309" y="2133"/>
                              </a:cubicBezTo>
                              <a:cubicBezTo>
                                <a:pt x="2751" y="2324"/>
                                <a:pt x="2751" y="2324"/>
                                <a:pt x="2751" y="2324"/>
                              </a:cubicBezTo>
                              <a:close/>
                              <a:moveTo>
                                <a:pt x="2721" y="2578"/>
                              </a:moveTo>
                              <a:cubicBezTo>
                                <a:pt x="143" y="2578"/>
                                <a:pt x="143" y="2578"/>
                                <a:pt x="143" y="2578"/>
                              </a:cubicBezTo>
                              <a:cubicBezTo>
                                <a:pt x="64" y="2578"/>
                                <a:pt x="0" y="2642"/>
                                <a:pt x="0" y="2721"/>
                              </a:cubicBezTo>
                              <a:cubicBezTo>
                                <a:pt x="0" y="2799"/>
                                <a:pt x="64" y="2863"/>
                                <a:pt x="143" y="2863"/>
                              </a:cubicBezTo>
                              <a:cubicBezTo>
                                <a:pt x="2721" y="2863"/>
                                <a:pt x="2721" y="2863"/>
                                <a:pt x="2721" y="2863"/>
                              </a:cubicBezTo>
                              <a:cubicBezTo>
                                <a:pt x="2800" y="2863"/>
                                <a:pt x="2864" y="2799"/>
                                <a:pt x="2864" y="2721"/>
                              </a:cubicBezTo>
                              <a:cubicBezTo>
                                <a:pt x="2864" y="2642"/>
                                <a:pt x="2800" y="2578"/>
                                <a:pt x="2721" y="2578"/>
                              </a:cubicBezTo>
                              <a:close/>
                              <a:moveTo>
                                <a:pt x="144" y="2220"/>
                              </a:moveTo>
                              <a:cubicBezTo>
                                <a:pt x="1574" y="2220"/>
                                <a:pt x="1574" y="2220"/>
                                <a:pt x="1574" y="2220"/>
                              </a:cubicBezTo>
                              <a:cubicBezTo>
                                <a:pt x="1654" y="2220"/>
                                <a:pt x="1718" y="2156"/>
                                <a:pt x="1718" y="2076"/>
                              </a:cubicBezTo>
                              <a:cubicBezTo>
                                <a:pt x="1718" y="1996"/>
                                <a:pt x="1654" y="1932"/>
                                <a:pt x="1574" y="1932"/>
                              </a:cubicBezTo>
                              <a:cubicBezTo>
                                <a:pt x="144" y="1932"/>
                                <a:pt x="144" y="1932"/>
                                <a:pt x="144" y="1932"/>
                              </a:cubicBezTo>
                              <a:cubicBezTo>
                                <a:pt x="65" y="1932"/>
                                <a:pt x="0" y="1996"/>
                                <a:pt x="0" y="2076"/>
                              </a:cubicBezTo>
                              <a:cubicBezTo>
                                <a:pt x="0" y="2156"/>
                                <a:pt x="65" y="2220"/>
                                <a:pt x="144" y="2220"/>
                              </a:cubicBezTo>
                              <a:close/>
                              <a:moveTo>
                                <a:pt x="144" y="2220"/>
                              </a:moveTo>
                              <a:cubicBezTo>
                                <a:pt x="144" y="2220"/>
                                <a:pt x="144" y="2220"/>
                                <a:pt x="144" y="2220"/>
                              </a:cubicBezTo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lIns="9144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shape w14:anchorId="40A3B58A" id="Freeform 5" o:spid="_x0000_s1026" style="position:absolute;left:0;text-align:left;margin-left:38.7pt;margin-top:7.05pt;width:13.05pt;height:13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65,2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" path="m2047,2067v24,3,24,3,24,3c2594,1624,2594,1624,2594,1624v-9,-62,-9,-62,-9,-62c1561,537,1561,537,1561,537v-509,520,-509,520,-509,520c2047,2067,2047,2067,2047,2067xm877,880c1404,380,1404,380,1404,380,1031,8,1031,8,1031,8,880,,880,,880,,501,377,501,377,501,377v23,144,23,144,23,144c877,880,877,880,877,880xm2751,2324v114,37,114,37,114,37c2819,2195,2819,2195,2819,2195,2670,1837,2670,1837,2670,1837v-361,296,-361,296,-361,296c2751,2324,2751,2324,2751,2324xm2721,2578v-2578,,-2578,,-2578,c64,2578,,2642,,2721v,78,64,142,143,142c2721,2863,2721,2863,2721,2863v79,,143,-64,143,-142c2864,2642,2800,2578,2721,2578xm144,2220v1430,,1430,,1430,c1654,2220,1718,2156,1718,2076v,-80,-64,-144,-144,-144c144,1932,144,1932,144,1932,65,1932,,1996,,2076v,80,65,144,144,144xm144,2220v,,,,,e" stroked="f">
                <v:path arrowok="t" o:connecttype="custom" o:connectlocs="488859,492835;494591,493550;619492,387210;617343,372428;372794,128037;251236,252020;488859,492835;209443,209818;335300,90603;246221,1907;210159,0;119648,89888;125140,124222;209443,209818;656987,554111;684212,562933;673226,523354;637643,437996;551429,508571;656987,554111;649822,614672;34151,614672;0,648768;34151,682625;649822,682625;683973,648768;649822,614672;34390,529315;375899,529315;410288,494981;375899,460647;34390,460647;0,494981;34390,529315;34390,529315;34390,529315" o:connectangles="0,0,0,0,0,0,0,0,0,0,0,0,0,0,0,0,0,0,0,0,0,0,0,0,0,0,0,0,0,0,0,0,0,0,0,0" textboxrect="0,0,2865,2863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43815</wp:posOffset>
                </wp:positionV>
                <wp:extent cx="288290" cy="288290"/>
                <wp:effectExtent l="0" t="0" r="16510" b="16510"/>
                <wp:wrapNone/>
                <wp:docPr id="20" name="椭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288290"/>
                        </a:xfrm>
                        <a:prstGeom prst="ellipse">
                          <a:avLst/>
                        </a:prstGeom>
                        <a:solidFill>
                          <a:srgbClr val="27AA8B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oval w14:anchorId="49771225" id="椭圆 76" o:spid="_x0000_s1026" style="position:absolute;left:0;text-align:left;margin-left:33pt;margin-top:3.45pt;width:22.7pt;height:22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" fillcolor="#27aa8b" stroked="f" strokeweight="1.25pt"/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191770</wp:posOffset>
                </wp:positionH>
                <wp:positionV relativeFrom="paragraph">
                  <wp:posOffset>3586480</wp:posOffset>
                </wp:positionV>
                <wp:extent cx="357505" cy="311150"/>
                <wp:effectExtent l="0" t="0" r="0" b="0"/>
                <wp:wrapNone/>
                <wp:docPr id="21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" cy="3111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:rsidR="000553A2" w:rsidRDefault="0063069B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0" o:spid="_x0000_s1036" type="#_x0000_t202" style="position:absolute;left:0;text-align:left;margin-left:15.1pt;margin-top:282.4pt;width:28.15pt;height:2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" filled="f" stroked="f" strokeweight="1.25pt">
                <v:textbox>
                  <w:txbxContent>
                    <w:p w:rsidR="000553A2" w:rsidRDefault="0063069B">
                      <w:pPr>
                        <w:adjustRightInd w:val="0"/>
                        <w:snapToGrid w:val="0"/>
                        <w:rPr>
                          <w:b/>
                          <w:color w:val="FFFFFF"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0553A2" w:rsidRDefault="0063069B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33020</wp:posOffset>
                </wp:positionV>
                <wp:extent cx="5219700" cy="0"/>
                <wp:effectExtent l="0" t="0" r="0" b="0"/>
                <wp:wrapNone/>
                <wp:docPr id="11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27AA8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F351A" id="直接连接符 7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2.6pt" to="546.7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" strokecolor="#27aa8b" strokeweight="1pt">
                <v:stroke joinstyle="miter"/>
              </v:line>
            </w:pict>
          </mc:Fallback>
        </mc:AlternateContent>
      </w:r>
    </w:p>
    <w:p w:rsidR="000553A2" w:rsidRDefault="0063069B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52705</wp:posOffset>
                </wp:positionV>
                <wp:extent cx="6588125" cy="921385"/>
                <wp:effectExtent l="0" t="0" r="0" b="0"/>
                <wp:wrapNone/>
                <wp:docPr id="8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8125" cy="921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0553A2" w:rsidRDefault="0063069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1"/>
                              </w:rPr>
                              <w:t>思路清晰，思维活跃，新闻敏感性强，较好的文字功底，善于利用、整合、挖掘、分析数据；</w:t>
                            </w:r>
                          </w:p>
                          <w:p w:rsidR="000553A2" w:rsidRDefault="0063069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1"/>
                              </w:rPr>
                              <w:t>了解网络推广，能熟练各种网络推广方式，如博客、论坛、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1"/>
                              </w:rPr>
                              <w:t>微信等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1"/>
                              </w:rPr>
                              <w:t>网络工具；</w:t>
                            </w:r>
                          </w:p>
                          <w:p w:rsidR="000553A2" w:rsidRDefault="0063069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71717"/>
                                <w:kern w:val="24"/>
                                <w:sz w:val="21"/>
                              </w:rPr>
                              <w:t>具有良好的文字功底，拥有良好的沟通表达能力及组织策划能力，有高度的责任心及团队合作精神。</w:t>
                            </w:r>
                          </w:p>
                          <w:p w:rsidR="000553A2" w:rsidRDefault="000553A2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823"/>
                              <w:rPr>
                                <w:rFonts w:ascii="微软雅黑" w:eastAsia="微软雅黑" w:hAnsi="微软雅黑"/>
                                <w:bCs/>
                                <w:color w:val="171717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left:0;text-align:left;margin-left:37.5pt;margin-top:4.15pt;width:518.75pt;height:72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" filled="f" stroked="f">
                <v:textbox>
                  <w:txbxContent>
                    <w:p w:rsidR="000553A2" w:rsidRDefault="0063069B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1"/>
                        </w:rPr>
                        <w:t>思路清晰，思维活跃，新闻敏感性强，较好的文字功底，善于利用、整合、挖掘、分析数据；</w:t>
                      </w:r>
                    </w:p>
                    <w:p w:rsidR="000553A2" w:rsidRDefault="0063069B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1"/>
                        </w:rPr>
                        <w:t>了解网络推广，能熟练各种网络推广方式，如博客、论坛、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1"/>
                        </w:rPr>
                        <w:t>微信等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1"/>
                        </w:rPr>
                        <w:t>网络工具；</w:t>
                      </w:r>
                    </w:p>
                    <w:p w:rsidR="000553A2" w:rsidRDefault="0063069B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171717"/>
                          <w:kern w:val="24"/>
                          <w:sz w:val="21"/>
                        </w:rPr>
                        <w:t>具有良好的文字功底，拥有良好的沟通表达能力及组织策划能力，有高度的责任心及团队合作精神。</w:t>
                      </w:r>
                    </w:p>
                    <w:p w:rsidR="000553A2" w:rsidRDefault="000553A2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/>
                        <w:ind w:left="823"/>
                        <w:rPr>
                          <w:rFonts w:ascii="微软雅黑" w:eastAsia="微软雅黑" w:hAnsi="微软雅黑"/>
                          <w:bCs/>
                          <w:color w:val="171717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553A2" w:rsidRDefault="000553A2">
      <w:pPr>
        <w:adjustRightInd w:val="0"/>
        <w:snapToGrid w:val="0"/>
      </w:pPr>
    </w:p>
    <w:p w:rsidR="000553A2" w:rsidRDefault="000553A2"/>
    <w:p w:rsidR="000553A2" w:rsidRDefault="000553A2"/>
    <w:p w:rsidR="000553A2" w:rsidRDefault="000553A2"/>
    <w:p w:rsidR="000553A2" w:rsidRDefault="000553A2"/>
    <w:p w:rsidR="000553A2" w:rsidRDefault="000553A2"/>
    <w:p w:rsidR="000553A2" w:rsidRDefault="0063069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135890</wp:posOffset>
                </wp:positionV>
                <wp:extent cx="7763510" cy="144145"/>
                <wp:effectExtent l="0" t="0" r="8890" b="8255"/>
                <wp:wrapNone/>
                <wp:docPr id="34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510" cy="1441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w14:anchorId="0A96D277" id="矩形 2" o:spid="_x0000_s1026" style="position:absolute;left:0;text-align:left;margin-left:-7.5pt;margin-top:10.7pt;width:611.3pt;height:11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" fillcolor="#f2f2f2" stroked="f" strokeweight="1pt"/>
            </w:pict>
          </mc:Fallback>
        </mc:AlternateContent>
      </w:r>
    </w:p>
    <w:p w:rsidR="000553A2" w:rsidRDefault="0063069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61595</wp:posOffset>
                </wp:positionV>
                <wp:extent cx="7763510" cy="215900"/>
                <wp:effectExtent l="0" t="0" r="8890" b="12700"/>
                <wp:wrapNone/>
                <wp:docPr id="35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510" cy="215900"/>
                        </a:xfrm>
                        <a:prstGeom prst="rect">
                          <a:avLst/>
                        </a:prstGeom>
                        <a:solidFill>
                          <a:srgbClr val="27AA8B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w14:anchorId="48DBA45B" id="矩形 2" o:spid="_x0000_s1026" style="position:absolute;left:0;text-align:left;margin-left:-3pt;margin-top:4.85pt;width:611.3pt;height:1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" fillcolor="#27aa8b" stroked="f" strokeweight="1pt"/>
            </w:pict>
          </mc:Fallback>
        </mc:AlternateContent>
      </w:r>
    </w:p>
    <w:sectPr w:rsidR="000553A2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69B" w:rsidRDefault="0063069B" w:rsidP="004113DD">
      <w:r>
        <w:separator/>
      </w:r>
    </w:p>
  </w:endnote>
  <w:endnote w:type="continuationSeparator" w:id="0">
    <w:p w:rsidR="0063069B" w:rsidRDefault="0063069B" w:rsidP="0041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69B" w:rsidRDefault="0063069B" w:rsidP="004113DD">
      <w:r>
        <w:separator/>
      </w:r>
    </w:p>
  </w:footnote>
  <w:footnote w:type="continuationSeparator" w:id="0">
    <w:p w:rsidR="0063069B" w:rsidRDefault="0063069B" w:rsidP="0041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F2F4B"/>
    <w:multiLevelType w:val="multilevel"/>
    <w:tmpl w:val="0B3F2F4B"/>
    <w:lvl w:ilvl="0">
      <w:start w:val="1"/>
      <w:numFmt w:val="bullet"/>
      <w:lvlText w:val=""/>
      <w:lvlJc w:val="left"/>
      <w:pPr>
        <w:ind w:left="823" w:hanging="420"/>
      </w:pPr>
      <w:rPr>
        <w:rFonts w:ascii="Wingdings" w:hAnsi="Wingdings" w:hint="default"/>
        <w:color w:val="27AA8B"/>
        <w:sz w:val="16"/>
        <w:szCs w:val="16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1" w15:restartNumberingAfterBreak="0">
    <w:nsid w:val="14E83751"/>
    <w:multiLevelType w:val="multilevel"/>
    <w:tmpl w:val="14E83751"/>
    <w:lvl w:ilvl="0">
      <w:start w:val="1"/>
      <w:numFmt w:val="bullet"/>
      <w:lvlText w:val=""/>
      <w:lvlJc w:val="left"/>
      <w:pPr>
        <w:ind w:left="823" w:hanging="420"/>
      </w:pPr>
      <w:rPr>
        <w:rFonts w:ascii="Wingdings" w:hAnsi="Wingdings" w:hint="default"/>
        <w:color w:val="27AA8B"/>
        <w:sz w:val="16"/>
        <w:szCs w:val="16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0213D29"/>
    <w:rsid w:val="00030B24"/>
    <w:rsid w:val="0003398C"/>
    <w:rsid w:val="00035334"/>
    <w:rsid w:val="000553A2"/>
    <w:rsid w:val="0028668E"/>
    <w:rsid w:val="00310396"/>
    <w:rsid w:val="0035100A"/>
    <w:rsid w:val="003E1253"/>
    <w:rsid w:val="004113DD"/>
    <w:rsid w:val="004721DB"/>
    <w:rsid w:val="004C7048"/>
    <w:rsid w:val="004D7CC6"/>
    <w:rsid w:val="00517596"/>
    <w:rsid w:val="005925DD"/>
    <w:rsid w:val="005B4C10"/>
    <w:rsid w:val="0063069B"/>
    <w:rsid w:val="006F2DB4"/>
    <w:rsid w:val="007079EC"/>
    <w:rsid w:val="00780A66"/>
    <w:rsid w:val="00806B63"/>
    <w:rsid w:val="00845B5A"/>
    <w:rsid w:val="008C0D48"/>
    <w:rsid w:val="008C2598"/>
    <w:rsid w:val="00904E25"/>
    <w:rsid w:val="00AB1C0F"/>
    <w:rsid w:val="00B01AE1"/>
    <w:rsid w:val="00B46CC4"/>
    <w:rsid w:val="00C16937"/>
    <w:rsid w:val="00C3537F"/>
    <w:rsid w:val="00C63BB0"/>
    <w:rsid w:val="00CD370D"/>
    <w:rsid w:val="00CD402F"/>
    <w:rsid w:val="00CD491D"/>
    <w:rsid w:val="00DA4CB5"/>
    <w:rsid w:val="00DF4B8E"/>
    <w:rsid w:val="00E46006"/>
    <w:rsid w:val="00F5460E"/>
    <w:rsid w:val="00F61CD9"/>
    <w:rsid w:val="18954769"/>
    <w:rsid w:val="30213D29"/>
    <w:rsid w:val="4FF0602A"/>
    <w:rsid w:val="57B2676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72FF50"/>
  <w15:docId w15:val="{12131B54-D823-4440-BC7B-6A4207CC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jc w:val="both"/>
    </w:pPr>
    <w:rPr>
      <w:rFonts w:ascii="Times New Roman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List Paragraph"/>
    <w:basedOn w:val="a"/>
    <w:uiPriority w:val="99"/>
    <w:qFormat/>
    <w:pPr>
      <w:ind w:firstLineChars="200" w:firstLine="420"/>
    </w:pPr>
  </w:style>
  <w:style w:type="paragraph" w:styleId="a5">
    <w:name w:val="header"/>
    <w:basedOn w:val="a"/>
    <w:link w:val="a6"/>
    <w:rsid w:val="00411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113DD"/>
    <w:rPr>
      <w:rFonts w:ascii="Times New Roman" w:hAnsi="Times New Roman"/>
      <w:kern w:val="2"/>
      <w:sz w:val="18"/>
      <w:szCs w:val="18"/>
    </w:rPr>
  </w:style>
  <w:style w:type="paragraph" w:styleId="a7">
    <w:name w:val="footer"/>
    <w:basedOn w:val="a"/>
    <w:link w:val="a8"/>
    <w:rsid w:val="00411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113DD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ww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4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DELL</cp:lastModifiedBy>
  <cp:revision>30</cp:revision>
  <dcterms:created xsi:type="dcterms:W3CDTF">2018-04-19T07:52:00Z</dcterms:created>
  <dcterms:modified xsi:type="dcterms:W3CDTF">2018-07-27T08:51:00Z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2052-11.1.0.7711</vt:lpwstr>
  </property>
</Properties>
</file>