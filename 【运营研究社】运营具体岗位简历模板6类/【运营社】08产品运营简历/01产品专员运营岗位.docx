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873" w:rsidRDefault="0010062D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-441325</wp:posOffset>
                </wp:positionV>
                <wp:extent cx="215900" cy="215900"/>
                <wp:effectExtent l="0" t="0" r="12700" b="12700"/>
                <wp:wrapNone/>
                <wp:docPr id="15" name="自选图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star5">
                          <a:avLst/>
                        </a:prstGeom>
                        <a:solidFill>
                          <a:srgbClr val="1F4D78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46CE889" id="自选图形 112" o:spid="_x0000_s1026" style="position:absolute;left:0;text-align:left;margin-left:118.5pt;margin-top:-34.75pt;width:17pt;height: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" path="m,82466r82467,1l107950,r25483,82467l215900,82466r-66718,50967l174667,215899,107950,164932,41233,215899,66718,133433,,82466xe" fillcolor="#1f4d78" stroked="f" strokeweight="1.25pt">
                <v:path arrowok="t" o:connecttype="custom" o:connectlocs="0,82466;82467,82467;107950,0;133433,82467;215900,82466;149182,133433;174667,215899;107950,164932;41233,215899;66718,133433;0,8246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-437515</wp:posOffset>
                </wp:positionV>
                <wp:extent cx="179705" cy="179705"/>
                <wp:effectExtent l="0" t="0" r="10795" b="10795"/>
                <wp:wrapNone/>
                <wp:docPr id="14" name="Freeform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32151" y="56806"/>
                            </a:cxn>
                            <a:cxn ang="0">
                              <a:pos x="218566" y="0"/>
                            </a:cxn>
                            <a:cxn ang="0">
                              <a:pos x="205283" y="56806"/>
                            </a:cxn>
                            <a:cxn ang="0">
                              <a:pos x="71547" y="67495"/>
                            </a:cxn>
                            <a:cxn ang="0">
                              <a:pos x="84830" y="10384"/>
                            </a:cxn>
                            <a:cxn ang="0">
                              <a:pos x="58264" y="10384"/>
                            </a:cxn>
                            <a:cxn ang="0">
                              <a:pos x="71547" y="67495"/>
                            </a:cxn>
                            <a:cxn ang="0">
                              <a:pos x="237585" y="38787"/>
                            </a:cxn>
                            <a:cxn ang="0">
                              <a:pos x="219170" y="80628"/>
                            </a:cxn>
                            <a:cxn ang="0">
                              <a:pos x="200755" y="38787"/>
                            </a:cxn>
                            <a:cxn ang="0">
                              <a:pos x="90566" y="23516"/>
                            </a:cxn>
                            <a:cxn ang="0">
                              <a:pos x="96000" y="55279"/>
                            </a:cxn>
                            <a:cxn ang="0">
                              <a:pos x="46189" y="55279"/>
                            </a:cxn>
                            <a:cxn ang="0">
                              <a:pos x="53434" y="23516"/>
                            </a:cxn>
                            <a:cxn ang="0">
                              <a:pos x="0" y="288000"/>
                            </a:cxn>
                            <a:cxn ang="0">
                              <a:pos x="288000" y="23516"/>
                            </a:cxn>
                            <a:cxn ang="0">
                              <a:pos x="262038" y="262346"/>
                            </a:cxn>
                            <a:cxn ang="0">
                              <a:pos x="26566" y="95898"/>
                            </a:cxn>
                            <a:cxn ang="0">
                              <a:pos x="262038" y="262346"/>
                            </a:cxn>
                            <a:cxn ang="0">
                              <a:pos x="68226" y="172556"/>
                            </a:cxn>
                            <a:cxn ang="0">
                              <a:pos x="105962" y="134380"/>
                            </a:cxn>
                            <a:cxn ang="0">
                              <a:pos x="124981" y="134380"/>
                            </a:cxn>
                            <a:cxn ang="0">
                              <a:pos x="162717" y="172556"/>
                            </a:cxn>
                            <a:cxn ang="0">
                              <a:pos x="124981" y="134380"/>
                            </a:cxn>
                            <a:cxn ang="0">
                              <a:pos x="219774" y="134380"/>
                            </a:cxn>
                            <a:cxn ang="0">
                              <a:pos x="182038" y="172556"/>
                            </a:cxn>
                            <a:cxn ang="0">
                              <a:pos x="105962" y="189964"/>
                            </a:cxn>
                            <a:cxn ang="0">
                              <a:pos x="68226" y="228140"/>
                            </a:cxn>
                            <a:cxn ang="0">
                              <a:pos x="105962" y="189964"/>
                            </a:cxn>
                            <a:cxn ang="0">
                              <a:pos x="162717" y="189964"/>
                            </a:cxn>
                            <a:cxn ang="0">
                              <a:pos x="124981" y="228140"/>
                            </a:cxn>
                            <a:cxn ang="0">
                              <a:pos x="182038" y="189964"/>
                            </a:cxn>
                            <a:cxn ang="0">
                              <a:pos x="219774" y="228140"/>
                            </a:cxn>
                            <a:cxn ang="0">
                              <a:pos x="182038" y="189964"/>
                            </a:cxn>
                            <a:cxn ang="0">
                              <a:pos x="182038" y="189964"/>
                            </a:cxn>
                          </a:cxnLst>
                          <a:rect l="0" t="0" r="0" b="0"/>
                          <a:pathLst>
                            <a:path w="954" h="943">
                              <a:moveTo>
                                <a:pt x="724" y="221"/>
                              </a:moveTo>
                              <a:cubicBezTo>
                                <a:pt x="749" y="221"/>
                                <a:pt x="769" y="205"/>
                                <a:pt x="769" y="186"/>
                              </a:cubicBezTo>
                              <a:cubicBezTo>
                                <a:pt x="769" y="34"/>
                                <a:pt x="769" y="34"/>
                                <a:pt x="769" y="34"/>
                              </a:cubicBezTo>
                              <a:cubicBezTo>
                                <a:pt x="769" y="15"/>
                                <a:pt x="749" y="0"/>
                                <a:pt x="724" y="0"/>
                              </a:cubicBezTo>
                              <a:cubicBezTo>
                                <a:pt x="700" y="0"/>
                                <a:pt x="680" y="15"/>
                                <a:pt x="680" y="34"/>
                              </a:cubicBezTo>
                              <a:cubicBezTo>
                                <a:pt x="680" y="186"/>
                                <a:pt x="680" y="186"/>
                                <a:pt x="680" y="186"/>
                              </a:cubicBezTo>
                              <a:cubicBezTo>
                                <a:pt x="680" y="205"/>
                                <a:pt x="700" y="221"/>
                                <a:pt x="724" y="221"/>
                              </a:cubicBezTo>
                              <a:close/>
                              <a:moveTo>
                                <a:pt x="237" y="221"/>
                              </a:moveTo>
                              <a:cubicBezTo>
                                <a:pt x="261" y="221"/>
                                <a:pt x="281" y="205"/>
                                <a:pt x="281" y="186"/>
                              </a:cubicBezTo>
                              <a:cubicBezTo>
                                <a:pt x="281" y="34"/>
                                <a:pt x="281" y="34"/>
                                <a:pt x="281" y="34"/>
                              </a:cubicBezTo>
                              <a:cubicBezTo>
                                <a:pt x="281" y="15"/>
                                <a:pt x="261" y="0"/>
                                <a:pt x="237" y="0"/>
                              </a:cubicBezTo>
                              <a:cubicBezTo>
                                <a:pt x="213" y="0"/>
                                <a:pt x="193" y="15"/>
                                <a:pt x="193" y="34"/>
                              </a:cubicBezTo>
                              <a:cubicBezTo>
                                <a:pt x="193" y="186"/>
                                <a:pt x="193" y="186"/>
                                <a:pt x="193" y="186"/>
                              </a:cubicBezTo>
                              <a:cubicBezTo>
                                <a:pt x="193" y="205"/>
                                <a:pt x="213" y="221"/>
                                <a:pt x="237" y="221"/>
                              </a:cubicBezTo>
                              <a:close/>
                              <a:moveTo>
                                <a:pt x="787" y="77"/>
                              </a:moveTo>
                              <a:cubicBezTo>
                                <a:pt x="787" y="127"/>
                                <a:pt x="787" y="127"/>
                                <a:pt x="787" y="127"/>
                              </a:cubicBezTo>
                              <a:cubicBezTo>
                                <a:pt x="800" y="141"/>
                                <a:pt x="808" y="160"/>
                                <a:pt x="808" y="181"/>
                              </a:cubicBezTo>
                              <a:cubicBezTo>
                                <a:pt x="808" y="227"/>
                                <a:pt x="771" y="264"/>
                                <a:pt x="726" y="264"/>
                              </a:cubicBezTo>
                              <a:cubicBezTo>
                                <a:pt x="680" y="264"/>
                                <a:pt x="644" y="227"/>
                                <a:pt x="644" y="181"/>
                              </a:cubicBezTo>
                              <a:cubicBezTo>
                                <a:pt x="644" y="160"/>
                                <a:pt x="652" y="141"/>
                                <a:pt x="665" y="127"/>
                              </a:cubicBezTo>
                              <a:cubicBezTo>
                                <a:pt x="665" y="77"/>
                                <a:pt x="665" y="77"/>
                                <a:pt x="665" y="77"/>
                              </a:cubicBezTo>
                              <a:cubicBezTo>
                                <a:pt x="300" y="77"/>
                                <a:pt x="300" y="77"/>
                                <a:pt x="300" y="77"/>
                              </a:cubicBezTo>
                              <a:cubicBezTo>
                                <a:pt x="300" y="130"/>
                                <a:pt x="300" y="130"/>
                                <a:pt x="300" y="130"/>
                              </a:cubicBezTo>
                              <a:cubicBezTo>
                                <a:pt x="311" y="144"/>
                                <a:pt x="318" y="162"/>
                                <a:pt x="318" y="181"/>
                              </a:cubicBezTo>
                              <a:cubicBezTo>
                                <a:pt x="318" y="227"/>
                                <a:pt x="281" y="264"/>
                                <a:pt x="236" y="264"/>
                              </a:cubicBezTo>
                              <a:cubicBezTo>
                                <a:pt x="190" y="264"/>
                                <a:pt x="153" y="227"/>
                                <a:pt x="153" y="181"/>
                              </a:cubicBezTo>
                              <a:cubicBezTo>
                                <a:pt x="153" y="159"/>
                                <a:pt x="162" y="138"/>
                                <a:pt x="177" y="124"/>
                              </a:cubicBezTo>
                              <a:cubicBezTo>
                                <a:pt x="177" y="77"/>
                                <a:pt x="177" y="77"/>
                                <a:pt x="177" y="77"/>
                              </a:cubicBezTo>
                              <a:cubicBezTo>
                                <a:pt x="0" y="77"/>
                                <a:pt x="0" y="77"/>
                                <a:pt x="0" y="77"/>
                              </a:cubicBezTo>
                              <a:cubicBezTo>
                                <a:pt x="0" y="943"/>
                                <a:pt x="0" y="943"/>
                                <a:pt x="0" y="943"/>
                              </a:cubicBezTo>
                              <a:cubicBezTo>
                                <a:pt x="954" y="943"/>
                                <a:pt x="954" y="943"/>
                                <a:pt x="954" y="943"/>
                              </a:cubicBezTo>
                              <a:cubicBezTo>
                                <a:pt x="954" y="77"/>
                                <a:pt x="954" y="77"/>
                                <a:pt x="954" y="77"/>
                              </a:cubicBezTo>
                              <a:lnTo>
                                <a:pt x="787" y="77"/>
                              </a:lnTo>
                              <a:close/>
                              <a:moveTo>
                                <a:pt x="868" y="859"/>
                              </a:moveTo>
                              <a:cubicBezTo>
                                <a:pt x="88" y="859"/>
                                <a:pt x="88" y="859"/>
                                <a:pt x="88" y="859"/>
                              </a:cubicBezTo>
                              <a:cubicBezTo>
                                <a:pt x="88" y="314"/>
                                <a:pt x="88" y="314"/>
                                <a:pt x="88" y="314"/>
                              </a:cubicBezTo>
                              <a:cubicBezTo>
                                <a:pt x="868" y="314"/>
                                <a:pt x="868" y="314"/>
                                <a:pt x="868" y="314"/>
                              </a:cubicBezTo>
                              <a:lnTo>
                                <a:pt x="868" y="859"/>
                              </a:lnTo>
                              <a:close/>
                              <a:moveTo>
                                <a:pt x="351" y="565"/>
                              </a:moveTo>
                              <a:cubicBezTo>
                                <a:pt x="226" y="565"/>
                                <a:pt x="226" y="565"/>
                                <a:pt x="226" y="565"/>
                              </a:cubicBezTo>
                              <a:cubicBezTo>
                                <a:pt x="226" y="440"/>
                                <a:pt x="226" y="440"/>
                                <a:pt x="226" y="440"/>
                              </a:cubicBezTo>
                              <a:cubicBezTo>
                                <a:pt x="351" y="440"/>
                                <a:pt x="351" y="440"/>
                                <a:pt x="351" y="440"/>
                              </a:cubicBezTo>
                              <a:cubicBezTo>
                                <a:pt x="351" y="565"/>
                                <a:pt x="351" y="565"/>
                                <a:pt x="351" y="565"/>
                              </a:cubicBezTo>
                              <a:close/>
                              <a:moveTo>
                                <a:pt x="414" y="440"/>
                              </a:moveTo>
                              <a:cubicBezTo>
                                <a:pt x="539" y="440"/>
                                <a:pt x="539" y="440"/>
                                <a:pt x="539" y="440"/>
                              </a:cubicBezTo>
                              <a:cubicBezTo>
                                <a:pt x="539" y="565"/>
                                <a:pt x="539" y="565"/>
                                <a:pt x="539" y="565"/>
                              </a:cubicBezTo>
                              <a:cubicBezTo>
                                <a:pt x="414" y="565"/>
                                <a:pt x="414" y="565"/>
                                <a:pt x="414" y="565"/>
                              </a:cubicBezTo>
                              <a:lnTo>
                                <a:pt x="414" y="440"/>
                              </a:lnTo>
                              <a:close/>
                              <a:moveTo>
                                <a:pt x="603" y="440"/>
                              </a:moveTo>
                              <a:cubicBezTo>
                                <a:pt x="728" y="440"/>
                                <a:pt x="728" y="440"/>
                                <a:pt x="728" y="440"/>
                              </a:cubicBezTo>
                              <a:cubicBezTo>
                                <a:pt x="728" y="565"/>
                                <a:pt x="728" y="565"/>
                                <a:pt x="728" y="565"/>
                              </a:cubicBezTo>
                              <a:cubicBezTo>
                                <a:pt x="603" y="565"/>
                                <a:pt x="603" y="565"/>
                                <a:pt x="603" y="565"/>
                              </a:cubicBezTo>
                              <a:lnTo>
                                <a:pt x="603" y="440"/>
                              </a:lnTo>
                              <a:close/>
                              <a:moveTo>
                                <a:pt x="351" y="622"/>
                              </a:moveTo>
                              <a:cubicBezTo>
                                <a:pt x="226" y="622"/>
                                <a:pt x="226" y="622"/>
                                <a:pt x="226" y="622"/>
                              </a:cubicBezTo>
                              <a:cubicBezTo>
                                <a:pt x="226" y="747"/>
                                <a:pt x="226" y="747"/>
                                <a:pt x="226" y="747"/>
                              </a:cubicBezTo>
                              <a:cubicBezTo>
                                <a:pt x="351" y="747"/>
                                <a:pt x="351" y="747"/>
                                <a:pt x="351" y="747"/>
                              </a:cubicBezTo>
                              <a:cubicBezTo>
                                <a:pt x="351" y="622"/>
                                <a:pt x="351" y="622"/>
                                <a:pt x="351" y="622"/>
                              </a:cubicBezTo>
                              <a:close/>
                              <a:moveTo>
                                <a:pt x="414" y="622"/>
                              </a:moveTo>
                              <a:cubicBezTo>
                                <a:pt x="539" y="622"/>
                                <a:pt x="539" y="622"/>
                                <a:pt x="539" y="622"/>
                              </a:cubicBezTo>
                              <a:cubicBezTo>
                                <a:pt x="539" y="747"/>
                                <a:pt x="539" y="747"/>
                                <a:pt x="539" y="747"/>
                              </a:cubicBezTo>
                              <a:cubicBezTo>
                                <a:pt x="414" y="747"/>
                                <a:pt x="414" y="747"/>
                                <a:pt x="414" y="747"/>
                              </a:cubicBezTo>
                              <a:lnTo>
                                <a:pt x="414" y="622"/>
                              </a:lnTo>
                              <a:close/>
                              <a:moveTo>
                                <a:pt x="603" y="622"/>
                              </a:moveTo>
                              <a:cubicBezTo>
                                <a:pt x="728" y="622"/>
                                <a:pt x="728" y="622"/>
                                <a:pt x="728" y="622"/>
                              </a:cubicBezTo>
                              <a:cubicBezTo>
                                <a:pt x="728" y="747"/>
                                <a:pt x="728" y="747"/>
                                <a:pt x="728" y="747"/>
                              </a:cubicBezTo>
                              <a:cubicBezTo>
                                <a:pt x="603" y="747"/>
                                <a:pt x="603" y="747"/>
                                <a:pt x="603" y="747"/>
                              </a:cubicBezTo>
                              <a:lnTo>
                                <a:pt x="603" y="622"/>
                              </a:lnTo>
                              <a:close/>
                              <a:moveTo>
                                <a:pt x="603" y="622"/>
                              </a:moveTo>
                              <a:cubicBezTo>
                                <a:pt x="603" y="622"/>
                                <a:pt x="603" y="622"/>
                                <a:pt x="603" y="622"/>
                              </a:cubicBezTo>
                            </a:path>
                          </a:pathLst>
                        </a:custGeom>
                        <a:solidFill>
                          <a:srgbClr val="1F4D78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11A75C5" id="Freeform 407" o:spid="_x0000_s1026" style="position:absolute;left:0;text-align:left;margin-left:241.3pt;margin-top:-34.45pt;width:14.15pt;height:1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4,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" path="m724,221v25,,45,-16,45,-35c769,34,769,34,769,34,769,15,749,,724,,700,,680,15,680,34v,152,,152,,152c680,205,700,221,724,221xm237,221v24,,44,-16,44,-35c281,34,281,34,281,34,281,15,261,,237,,213,,193,15,193,34v,152,,152,,152c193,205,213,221,237,221xm787,77v,50,,50,,50c800,141,808,160,808,181v,46,-37,83,-82,83c680,264,644,227,644,181v,-21,8,-40,21,-54c665,77,665,77,665,77v-365,,-365,,-365,c300,130,300,130,300,130v11,14,18,32,18,51c318,227,281,264,236,264v-46,,-83,-37,-83,-83c153,159,162,138,177,124v,-47,,-47,,-47c,77,,77,,77,,943,,943,,943v954,,954,,954,c954,77,954,77,954,77r-167,xm868,859v-780,,-780,,-780,c88,314,88,314,88,314v780,,780,,780,l868,859xm351,565v-125,,-125,,-125,c226,440,226,440,226,440v125,,125,,125,c351,565,351,565,351,565xm414,440v125,,125,,125,c539,565,539,565,539,565v-125,,-125,,-125,l414,440xm603,440v125,,125,,125,c728,565,728,565,728,565v-125,,-125,,-125,l603,440xm351,622v-125,,-125,,-125,c226,747,226,747,226,747v125,,125,,125,c351,622,351,622,351,622xm414,622v125,,125,,125,c539,747,539,747,539,747v-125,,-125,,-125,l414,622xm603,622v125,,125,,125,c728,747,728,747,728,747v-125,,-125,,-125,l603,622xm603,622v,,,,,e" fillcolor="#1f4d78" stroked="f">
                <v:path arrowok="t" o:connecttype="custom" o:connectlocs="232151,56806;218566,0;205283,56806;71547,67495;84830,10384;58264,10384;71547,67495;237585,38787;219170,80628;200755,38787;90566,23516;96000,55279;46189,55279;53434,23516;0,288000;288000,23516;262038,262346;26566,95898;262038,262346;68226,172556;105962,134380;124981,134380;162717,172556;124981,134380;219774,134380;182038,172556;105962,189964;68226,228140;105962,189964;162717,189964;124981,228140;182038,189964;219774,228140;182038,189964;182038,189964" o:connectangles="0,0,0,0,0,0,0,0,0,0,0,0,0,0,0,0,0,0,0,0,0,0,0,0,0,0,0,0,0,0,0,0,0,0,0" textboxrect="0,0,954,943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-111125</wp:posOffset>
                </wp:positionV>
                <wp:extent cx="179705" cy="180975"/>
                <wp:effectExtent l="0" t="0" r="10795" b="9525"/>
                <wp:wrapNone/>
                <wp:docPr id="10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0" b="0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1F4D78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6A246BB" id="Freeform 186" o:spid="_x0000_s1026" style="position:absolute;left:0;text-align:left;margin-left:241.35pt;margin-top:-8.75pt;width:14.15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" path="m44,36v-4,4,-4,8,-8,8c32,44,28,40,24,36,20,32,16,28,16,24v,-4,4,-4,8,-8c28,12,16,,12,,8,,,12,,12v,8,8,24,16,32c24,52,40,60,48,60v,,12,-8,12,-12c60,44,48,32,44,36e" fillcolor="#1f4d78" stroked="f">
                <v:path arrowok="t" o:connecttype="custom" o:connectlocs="44,36;36,44;24,36;16,24;24,16;12,0;0,12;16,44;48,60;60,48;44,36" o:connectangles="0,0,0,0,0,0,0,0,0,0,0" textboxrect="0,0,60,6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224155</wp:posOffset>
                </wp:positionV>
                <wp:extent cx="198120" cy="140970"/>
                <wp:effectExtent l="0" t="0" r="11430" b="11430"/>
                <wp:wrapNone/>
                <wp:docPr id="9" name="Freeform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98120" cy="140970"/>
                        </a:xfrm>
                        <a:custGeom>
                          <a:avLst/>
                          <a:gdLst>
                            <a:gd name="txL" fmla="*/ 0 w 229"/>
                            <a:gd name="txT" fmla="*/ 0 h 163"/>
                            <a:gd name="txR" fmla="*/ 229 w 229"/>
                            <a:gd name="txB" fmla="*/ 163 h 163"/>
                          </a:gdLst>
                          <a:ahLst/>
                          <a:cxnLst>
                            <a:cxn ang="0">
                              <a:pos x="3092" y="64834"/>
                            </a:cxn>
                            <a:cxn ang="0">
                              <a:pos x="0" y="40135"/>
                            </a:cxn>
                            <a:cxn ang="0">
                              <a:pos x="43285" y="0"/>
                            </a:cxn>
                            <a:cxn ang="0">
                              <a:pos x="698750" y="9262"/>
                            </a:cxn>
                            <a:cxn ang="0">
                              <a:pos x="708025" y="55572"/>
                            </a:cxn>
                            <a:cxn ang="0">
                              <a:pos x="695658" y="77184"/>
                            </a:cxn>
                            <a:cxn ang="0">
                              <a:pos x="367926" y="262424"/>
                            </a:cxn>
                            <a:cxn ang="0">
                              <a:pos x="321548" y="253162"/>
                            </a:cxn>
                            <a:cxn ang="0">
                              <a:pos x="272079" y="225376"/>
                            </a:cxn>
                            <a:cxn ang="0">
                              <a:pos x="166958" y="163629"/>
                            </a:cxn>
                            <a:cxn ang="0">
                              <a:pos x="677107" y="138930"/>
                            </a:cxn>
                            <a:cxn ang="0">
                              <a:pos x="708025" y="142018"/>
                            </a:cxn>
                            <a:cxn ang="0">
                              <a:pos x="701841" y="466189"/>
                            </a:cxn>
                            <a:cxn ang="0">
                              <a:pos x="658556" y="500150"/>
                            </a:cxn>
                            <a:cxn ang="0">
                              <a:pos x="89663" y="503237"/>
                            </a:cxn>
                            <a:cxn ang="0">
                              <a:pos x="18551" y="478538"/>
                            </a:cxn>
                            <a:cxn ang="0">
                              <a:pos x="0" y="419879"/>
                            </a:cxn>
                            <a:cxn ang="0">
                              <a:pos x="6184" y="129668"/>
                            </a:cxn>
                            <a:cxn ang="0">
                              <a:pos x="52561" y="151280"/>
                            </a:cxn>
                            <a:cxn ang="0">
                              <a:pos x="136040" y="203765"/>
                            </a:cxn>
                            <a:cxn ang="0">
                              <a:pos x="170050" y="231551"/>
                            </a:cxn>
                            <a:cxn ang="0">
                              <a:pos x="154591" y="265512"/>
                            </a:cxn>
                            <a:cxn ang="0">
                              <a:pos x="129856" y="317996"/>
                            </a:cxn>
                            <a:cxn ang="0">
                              <a:pos x="117489" y="345782"/>
                            </a:cxn>
                            <a:cxn ang="0">
                              <a:pos x="129856" y="351957"/>
                            </a:cxn>
                            <a:cxn ang="0">
                              <a:pos x="148407" y="333433"/>
                            </a:cxn>
                            <a:cxn ang="0">
                              <a:pos x="191692" y="287123"/>
                            </a:cxn>
                            <a:cxn ang="0">
                              <a:pos x="216427" y="262424"/>
                            </a:cxn>
                            <a:cxn ang="0">
                              <a:pos x="247345" y="271686"/>
                            </a:cxn>
                            <a:cxn ang="0">
                              <a:pos x="299906" y="305647"/>
                            </a:cxn>
                            <a:cxn ang="0">
                              <a:pos x="340099" y="327258"/>
                            </a:cxn>
                            <a:cxn ang="0">
                              <a:pos x="377201" y="324171"/>
                            </a:cxn>
                            <a:cxn ang="0">
                              <a:pos x="405027" y="308734"/>
                            </a:cxn>
                            <a:cxn ang="0">
                              <a:pos x="460680" y="274774"/>
                            </a:cxn>
                            <a:cxn ang="0">
                              <a:pos x="494690" y="259337"/>
                            </a:cxn>
                            <a:cxn ang="0">
                              <a:pos x="519424" y="280948"/>
                            </a:cxn>
                            <a:cxn ang="0">
                              <a:pos x="559618" y="330346"/>
                            </a:cxn>
                            <a:cxn ang="0">
                              <a:pos x="581261" y="351957"/>
                            </a:cxn>
                            <a:cxn ang="0">
                              <a:pos x="593628" y="342695"/>
                            </a:cxn>
                            <a:cxn ang="0">
                              <a:pos x="584353" y="317996"/>
                            </a:cxn>
                            <a:cxn ang="0">
                              <a:pos x="562710" y="265512"/>
                            </a:cxn>
                            <a:cxn ang="0">
                              <a:pos x="547251" y="225376"/>
                            </a:cxn>
                            <a:cxn ang="0">
                              <a:pos x="575077" y="203765"/>
                            </a:cxn>
                            <a:cxn ang="0">
                              <a:pos x="652372" y="154367"/>
                            </a:cxn>
                            <a:cxn ang="0">
                              <a:pos x="677107" y="138930"/>
                            </a:cxn>
                          </a:cxnLst>
                          <a:rect l="txL" t="txT" r="txR" b="txB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1F4D78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71811D0" id="Freeform 456" o:spid="_x0000_s1026" style="position:absolute;left:0;text-align:left;margin-left:240.6pt;margin-top:17.65pt;width:15.6pt;height:1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" path="m4,25c3,23,1,22,1,21,,21,,20,,18,,13,,13,,13,,9,1,6,4,3,6,1,9,,14,,214,,214,,214,v6,,10,1,12,3c228,6,229,9,229,13v,5,,5,,5c229,20,229,21,228,21v,1,-1,2,-3,4c125,82,125,82,125,82v-1,1,-3,2,-6,3c117,86,115,87,115,87v-2,,-6,-2,-11,-5c100,79,100,79,100,79,97,77,93,75,88,73,83,70,78,67,72,64,66,60,60,57,54,53,39,45,23,35,4,25xm219,45v3,-2,5,-3,7,-3c228,43,229,44,229,46v,91,,91,,91c229,143,228,148,227,151v-2,4,-3,6,-6,8c219,161,216,162,213,162v-3,1,-6,1,-10,1c29,163,29,163,29,163v-6,,-11,-1,-15,-2c11,159,8,157,6,155,4,152,2,149,1,146,,143,,140,,136,,49,,49,,49,,45,1,43,2,42v2,,4,,7,2c10,44,12,46,17,49v4,3,8,5,13,8c35,61,40,63,44,66v4,3,7,4,8,5c54,72,55,73,55,75v,1,-1,3,-2,5c53,81,52,83,50,86v-1,2,-2,5,-4,8c45,97,43,100,42,103v-1,2,-2,4,-3,5c38,110,38,111,38,112v,,1,1,2,2c40,114,41,114,42,114v1,,2,-1,3,-2c45,112,46,110,48,108v2,-3,5,-5,7,-8c57,98,60,95,62,93v2,-3,4,-4,4,-5c67,87,68,86,70,85v2,-1,4,-1,5,c76,86,78,87,80,88v3,2,5,3,8,5c97,99,97,99,97,99v2,2,5,3,7,4c106,105,108,106,110,106v2,,4,,6,c118,106,120,105,122,105v1,-1,3,-1,3,-2c126,103,128,102,131,100v3,-2,6,-3,9,-5c143,93,146,91,149,89v3,-2,5,-3,6,-4c157,84,158,84,160,84v1,1,2,1,4,3c164,87,166,89,168,91v2,2,4,5,6,8c176,102,179,105,181,107v2,3,3,5,4,6c186,114,187,114,188,114v1,,2,,3,c191,113,192,112,192,111v,-1,,-2,-1,-3c191,107,190,106,189,103v-3,-8,-3,-8,-3,-8c185,92,184,89,182,86v-1,-3,-2,-5,-3,-6c178,77,177,75,177,73v,-1,1,-2,3,-4c180,69,182,68,186,66v3,-3,7,-5,12,-8c202,55,207,52,211,50v4,-3,7,-5,8,-5xm219,45v,,,,,e" fillcolor="#1f4d78" stroked="f">
                <v:path arrowok="t" o:connecttype="custom" o:connectlocs="3092,64834;0,40135;43285,0;698750,9262;708025,55572;695658,77184;367926,262424;321548,253162;272079,225376;166958,163629;677107,138930;708025,142018;701841,466189;658556,500150;89663,503237;18551,478538;0,419879;6184,129668;52561,151280;136040,203765;170050,231551;154591,265512;129856,317996;117489,345782;129856,351957;148407,333433;191692,287123;216427,262424;247345,271686;299906,305647;340099,327258;377201,324171;405027,308734;460680,274774;494690,259337;519424,280948;559618,330346;581261,351957;593628,342695;584353,317996;562710,265512;547251,225376;575077,203765;652372,154367;677107,138930" o:connectangles="0,0,0,0,0,0,0,0,0,0,0,0,0,0,0,0,0,0,0,0,0,0,0,0,0,0,0,0,0,0,0,0,0,0,0,0,0,0,0,0,0,0,0,0,0" textboxrect="0,0,229,163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-114300</wp:posOffset>
                </wp:positionV>
                <wp:extent cx="179705" cy="193675"/>
                <wp:effectExtent l="0" t="0" r="10795" b="15875"/>
                <wp:wrapNone/>
                <wp:docPr id="11" name="Freeform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79705" cy="193675"/>
                        </a:xfrm>
                        <a:custGeom>
                          <a:avLst/>
                          <a:gdLst>
                            <a:gd name="txL" fmla="*/ 0 w 826"/>
                            <a:gd name="txT" fmla="*/ 0 h 887"/>
                            <a:gd name="txR" fmla="*/ 826 w 826"/>
                            <a:gd name="txB" fmla="*/ 887 h 887"/>
                          </a:gdLst>
                          <a:ahLst/>
                          <a:cxnLst>
                            <a:cxn ang="0">
                              <a:pos x="372052" y="244729"/>
                            </a:cxn>
                            <a:cxn ang="0">
                              <a:pos x="348727" y="222533"/>
                            </a:cxn>
                            <a:cxn ang="0">
                              <a:pos x="121173" y="222533"/>
                            </a:cxn>
                            <a:cxn ang="0">
                              <a:pos x="98986" y="245298"/>
                            </a:cxn>
                            <a:cxn ang="0">
                              <a:pos x="121173" y="268064"/>
                            </a:cxn>
                            <a:cxn ang="0">
                              <a:pos x="349296" y="268064"/>
                            </a:cxn>
                            <a:cxn ang="0">
                              <a:pos x="372052" y="245298"/>
                            </a:cxn>
                            <a:cxn ang="0">
                              <a:pos x="372052" y="244729"/>
                            </a:cxn>
                            <a:cxn ang="0">
                              <a:pos x="182612" y="67727"/>
                            </a:cxn>
                            <a:cxn ang="0">
                              <a:pos x="288425" y="67727"/>
                            </a:cxn>
                            <a:cxn ang="0">
                              <a:pos x="318007" y="34148"/>
                            </a:cxn>
                            <a:cxn ang="0">
                              <a:pos x="287856" y="0"/>
                            </a:cxn>
                            <a:cxn ang="0">
                              <a:pos x="182612" y="0"/>
                            </a:cxn>
                            <a:cxn ang="0">
                              <a:pos x="152462" y="34148"/>
                            </a:cxn>
                            <a:cxn ang="0">
                              <a:pos x="182612" y="67727"/>
                            </a:cxn>
                            <a:cxn ang="0">
                              <a:pos x="349296" y="137731"/>
                            </a:cxn>
                            <a:cxn ang="0">
                              <a:pos x="121173" y="137731"/>
                            </a:cxn>
                            <a:cxn ang="0">
                              <a:pos x="98986" y="160497"/>
                            </a:cxn>
                            <a:cxn ang="0">
                              <a:pos x="121173" y="183262"/>
                            </a:cxn>
                            <a:cxn ang="0">
                              <a:pos x="349296" y="183262"/>
                            </a:cxn>
                            <a:cxn ang="0">
                              <a:pos x="372052" y="160497"/>
                            </a:cxn>
                            <a:cxn ang="0">
                              <a:pos x="349296" y="137731"/>
                            </a:cxn>
                            <a:cxn ang="0">
                              <a:pos x="348727" y="314733"/>
                            </a:cxn>
                            <a:cxn ang="0">
                              <a:pos x="121173" y="314733"/>
                            </a:cxn>
                            <a:cxn ang="0">
                              <a:pos x="98986" y="337499"/>
                            </a:cxn>
                            <a:cxn ang="0">
                              <a:pos x="121173" y="360264"/>
                            </a:cxn>
                            <a:cxn ang="0">
                              <a:pos x="349296" y="360264"/>
                            </a:cxn>
                            <a:cxn ang="0">
                              <a:pos x="372052" y="337499"/>
                            </a:cxn>
                            <a:cxn ang="0">
                              <a:pos x="372052" y="336929"/>
                            </a:cxn>
                            <a:cxn ang="0">
                              <a:pos x="348727" y="314733"/>
                            </a:cxn>
                            <a:cxn ang="0">
                              <a:pos x="452265" y="35287"/>
                            </a:cxn>
                            <a:cxn ang="0">
                              <a:pos x="402203" y="14798"/>
                            </a:cxn>
                            <a:cxn ang="0">
                              <a:pos x="372052" y="14798"/>
                            </a:cxn>
                            <a:cxn ang="0">
                              <a:pos x="346452" y="35856"/>
                            </a:cxn>
                            <a:cxn ang="0">
                              <a:pos x="372052" y="59759"/>
                            </a:cxn>
                            <a:cxn ang="0">
                              <a:pos x="402203" y="59759"/>
                            </a:cxn>
                            <a:cxn ang="0">
                              <a:pos x="425527" y="83663"/>
                            </a:cxn>
                            <a:cxn ang="0">
                              <a:pos x="425527" y="436528"/>
                            </a:cxn>
                            <a:cxn ang="0">
                              <a:pos x="402203" y="459863"/>
                            </a:cxn>
                            <a:cxn ang="0">
                              <a:pos x="75662" y="459863"/>
                            </a:cxn>
                            <a:cxn ang="0">
                              <a:pos x="44373" y="436528"/>
                            </a:cxn>
                            <a:cxn ang="0">
                              <a:pos x="44373" y="83663"/>
                            </a:cxn>
                            <a:cxn ang="0">
                              <a:pos x="67697" y="59759"/>
                            </a:cxn>
                            <a:cxn ang="0">
                              <a:pos x="105813" y="59759"/>
                            </a:cxn>
                            <a:cxn ang="0">
                              <a:pos x="124586" y="35856"/>
                            </a:cxn>
                            <a:cxn ang="0">
                              <a:pos x="105813" y="14798"/>
                            </a:cxn>
                            <a:cxn ang="0">
                              <a:pos x="67697" y="14798"/>
                            </a:cxn>
                            <a:cxn ang="0">
                              <a:pos x="0" y="84232"/>
                            </a:cxn>
                            <a:cxn ang="0">
                              <a:pos x="0" y="433114"/>
                            </a:cxn>
                            <a:cxn ang="0">
                              <a:pos x="71111" y="504825"/>
                            </a:cxn>
                            <a:cxn ang="0">
                              <a:pos x="398789" y="504825"/>
                            </a:cxn>
                            <a:cxn ang="0">
                              <a:pos x="469900" y="433114"/>
                            </a:cxn>
                            <a:cxn ang="0">
                              <a:pos x="469900" y="84232"/>
                            </a:cxn>
                            <a:cxn ang="0">
                              <a:pos x="452265" y="35287"/>
                            </a:cxn>
                            <a:cxn ang="0">
                              <a:pos x="452265" y="35287"/>
                            </a:cxn>
                            <a:cxn ang="0">
                              <a:pos x="452265" y="35287"/>
                            </a:cxn>
                          </a:cxnLst>
                          <a:rect l="txL" t="txT" r="txR" b="txB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rgbClr val="1F4D78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24786A2" id="Freeform 53" o:spid="_x0000_s1026" style="position:absolute;left:0;text-align:left;margin-left:119.9pt;margin-top:-9pt;width:14.15pt;height:1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6,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" path="m654,430v-2,-22,-20,-39,-41,-39c213,391,213,391,213,391v-21,,-39,18,-39,40c174,453,192,471,213,471v401,,401,,401,c635,471,654,453,654,431v,-1,,-1,,-1xm321,119v186,,186,,186,c535,119,559,92,559,60,559,27,535,,506,,321,,321,,321,,292,,268,27,268,60v,32,24,59,53,59xm614,242v-401,,-401,,-401,c192,242,174,260,174,282v,22,18,40,39,40c614,322,614,322,614,322v21,,40,-18,40,-40c654,260,635,242,614,242xm613,553v-400,,-400,,-400,c192,553,174,571,174,593v,21,18,40,39,40c614,633,614,633,614,633v21,,40,-19,40,-40c654,592,654,592,654,592v-2,-23,-20,-39,-41,-39xm795,62c774,39,743,26,707,26v-53,,-53,,-53,c632,26,609,40,609,63v,21,22,42,45,42c707,105,707,105,707,105v25,,41,17,41,42c748,767,748,767,748,767v,25,-16,41,-41,41c133,808,133,808,133,808v-26,,-55,-17,-55,-41c78,147,78,147,78,147v,-25,16,-42,41,-42c186,105,186,105,186,105v20,,33,-17,33,-42c219,40,207,26,186,26v-67,,-67,,-67,c45,26,,72,,148,,761,,761,,761v,77,49,126,125,126c701,887,701,887,701,887v81,,125,-45,125,-126c826,148,826,148,826,148v,-35,-11,-65,-31,-86xm795,62v,,,,,e" fillcolor="#1f4d78" stroked="f">
                <v:path arrowok="t" o:connecttype="custom" o:connectlocs="372052,244729;348727,222533;121173,222533;98986,245298;121173,268064;349296,268064;372052,245298;372052,244729;182612,67727;288425,67727;318007,34148;287856,0;182612,0;152462,34148;182612,67727;349296,137731;121173,137731;98986,160497;121173,183262;349296,183262;372052,160497;349296,137731;348727,314733;121173,314733;98986,337499;121173,360264;349296,360264;372052,337499;372052,336929;348727,314733;452265,35287;402203,14798;372052,14798;346452,35856;372052,59759;402203,59759;425527,83663;425527,436528;402203,459863;75662,459863;44373,436528;44373,83663;67697,59759;105813,59759;124586,35856;105813,14798;67697,14798;0,84232;0,433114;71111,504825;398789,504825;469900,433114;469900,84232;452265,35287;452265,35287;452265,35287" o:connectangles="0,0,0,0,0,0,0,0,0,0,0,0,0,0,0,0,0,0,0,0,0,0,0,0,0,0,0,0,0,0,0,0,0,0,0,0,0,0,0,0,0,0,0,0,0,0,0,0,0,0,0,0,0,0,0,0" textboxrect="0,0,826,887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161925</wp:posOffset>
                </wp:positionV>
                <wp:extent cx="179705" cy="215900"/>
                <wp:effectExtent l="0" t="0" r="10795" b="12700"/>
                <wp:wrapNone/>
                <wp:docPr id="8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0" b="0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1F4D78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88A34F6" id="Freeform 57" o:spid="_x0000_s1026" style="position:absolute;left:0;text-align:left;margin-left:119.9pt;margin-top:12.75pt;width:14.15pt;height:1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" path="m41,109c41,109,,64,,41,,19,18,,41,,63,,82,19,82,41v,23,-41,68,-41,68xm41,14c26,14,13,26,13,41v,15,13,28,28,28c56,69,68,56,68,41,68,26,56,14,41,14xm41,14v,,,,,e" fillcolor="#1f4d78" stroked="f">
                <v:path arrowok="t" o:connecttype="custom" o:connectlocs="41,109;0,41;41,0;82,41;41,109;41,14;13,41;41,69;68,41;41,14;41,14;41,14" o:connectangles="0,0,0,0,0,0,0,0,0,0,0,0" textboxrect="0,0,82,109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-586105</wp:posOffset>
                </wp:positionV>
                <wp:extent cx="1245235" cy="1101725"/>
                <wp:effectExtent l="0" t="0" r="0" b="0"/>
                <wp:wrapNone/>
                <wp:docPr id="12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1101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:rsidR="00EF7873" w:rsidRDefault="0010062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color w:val="1F4E79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汉族</w:t>
                            </w:r>
                          </w:p>
                          <w:p w:rsidR="00EF7873" w:rsidRDefault="0010062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color w:val="1F4E79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中共党员</w:t>
                            </w:r>
                          </w:p>
                          <w:p w:rsidR="00EF7873" w:rsidRDefault="0010062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color w:val="1F4E79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上海市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杨浦区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0" o:spid="_x0000_s1026" type="#_x0000_t202" style="position:absolute;margin-left:136.95pt;margin-top:-46.15pt;width:98.05pt;height:8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" filled="f" stroked="f" strokeweight=".25pt">
                <v:imagedata embosscolor="shadow add(51)"/>
                <v:shadow on="t" type="emboss" color="#919191" color2="shadow add(102)" offset="1pt,1pt" offset2="-1pt,-1pt"/>
                <v:textbox>
                  <w:txbxContent>
                    <w:p w:rsidR="00EF7873" w:rsidRDefault="0010062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color w:val="1F4E79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F4E79"/>
                          <w:kern w:val="24"/>
                          <w:sz w:val="22"/>
                        </w:rPr>
                        <w:t>汉族</w:t>
                      </w:r>
                    </w:p>
                    <w:p w:rsidR="00EF7873" w:rsidRDefault="0010062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color w:val="1F4E79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F4E79"/>
                          <w:kern w:val="24"/>
                          <w:sz w:val="22"/>
                        </w:rPr>
                        <w:t>中共党员</w:t>
                      </w:r>
                    </w:p>
                    <w:p w:rsidR="00EF7873" w:rsidRDefault="0010062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color w:val="1F4E79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F4E79"/>
                          <w:kern w:val="24"/>
                          <w:sz w:val="22"/>
                        </w:rPr>
                        <w:t>上海市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1F4E79"/>
                          <w:kern w:val="24"/>
                          <w:sz w:val="22"/>
                        </w:rPr>
                        <w:t>杨浦区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-586105</wp:posOffset>
                </wp:positionV>
                <wp:extent cx="1765935" cy="111633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111633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:rsidR="00EF7873" w:rsidRDefault="0010062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color w:val="1F4E79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1994.05.15</w:t>
                            </w:r>
                          </w:p>
                          <w:p w:rsidR="00EF7873" w:rsidRDefault="0010062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color w:val="1F4E79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138-0000-0000</w:t>
                            </w:r>
                          </w:p>
                          <w:p w:rsidR="00EF7873" w:rsidRDefault="0010062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color w:val="1F4E79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margin-left:258.5pt;margin-top:-46.15pt;width:139.05pt;height:87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" filled="f" stroked="f" strokeweight=".25pt">
                <v:imagedata embosscolor="shadow add(51)"/>
                <v:shadow on="t" type="emboss" color="#919191" color2="shadow add(102)" offset="1pt,1pt" offset2="-1pt,-1pt"/>
                <v:textbox>
                  <w:txbxContent>
                    <w:p w:rsidR="00EF7873" w:rsidRDefault="0010062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color w:val="1F4E79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1F4E79"/>
                          <w:kern w:val="24"/>
                          <w:sz w:val="22"/>
                        </w:rPr>
                        <w:t>1994.05.15</w:t>
                      </w:r>
                    </w:p>
                    <w:p w:rsidR="00EF7873" w:rsidRDefault="0010062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color w:val="1F4E79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F4E79"/>
                          <w:kern w:val="24"/>
                          <w:sz w:val="22"/>
                        </w:rPr>
                        <w:t>138-0000-0000</w:t>
                      </w:r>
                    </w:p>
                    <w:p w:rsidR="00EF7873" w:rsidRDefault="0010062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color w:val="1F4E79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1F4E79"/>
                          <w:kern w:val="24"/>
                          <w:sz w:val="22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-737235</wp:posOffset>
                </wp:positionH>
                <wp:positionV relativeFrom="paragraph">
                  <wp:posOffset>-454025</wp:posOffset>
                </wp:positionV>
                <wp:extent cx="1765935" cy="864235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7873" w:rsidRDefault="008A1FF6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20" w:lineRule="exac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kern w:val="24"/>
                                <w:sz w:val="56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44"/>
                                <w:szCs w:val="44"/>
                              </w:rPr>
                              <w:t>大表哥</w:t>
                            </w:r>
                            <w:r w:rsidR="0010062D"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0062D"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56"/>
                                <w:szCs w:val="40"/>
                              </w:rPr>
                              <w:t xml:space="preserve">  </w:t>
                            </w:r>
                          </w:p>
                          <w:p w:rsidR="00EF7873" w:rsidRDefault="0010062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20" w:lineRule="exac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kern w:val="24"/>
                                <w:sz w:val="56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kern w:val="24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Cs w:val="40"/>
                              </w:rPr>
                              <w:t>产品</w:t>
                            </w:r>
                            <w:r w:rsidR="00ED2813"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Cs w:val="40"/>
                              </w:rPr>
                              <w:t>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8" type="#_x0000_t202" style="position:absolute;margin-left:-58.05pt;margin-top:-35.75pt;width:139.05pt;height:68.0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" filled="f" stroked="f">
                <v:textbox>
                  <w:txbxContent>
                    <w:p w:rsidR="00EF7873" w:rsidRDefault="008A1FF6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20" w:lineRule="exact"/>
                        <w:rPr>
                          <w:rFonts w:ascii="微软雅黑" w:eastAsia="微软雅黑" w:hAnsi="微软雅黑"/>
                          <w:b/>
                          <w:color w:val="FFFFFF"/>
                          <w:kern w:val="24"/>
                          <w:sz w:val="56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44"/>
                          <w:szCs w:val="44"/>
                        </w:rPr>
                        <w:t>大表哥</w:t>
                      </w:r>
                      <w:r w:rsidR="0010062D"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w:r w:rsidR="0010062D"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56"/>
                          <w:szCs w:val="40"/>
                        </w:rPr>
                        <w:t xml:space="preserve">  </w:t>
                      </w:r>
                    </w:p>
                    <w:p w:rsidR="00EF7873" w:rsidRDefault="0010062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20" w:lineRule="exact"/>
                        <w:rPr>
                          <w:rFonts w:ascii="微软雅黑" w:eastAsia="微软雅黑" w:hAnsi="微软雅黑"/>
                          <w:b/>
                          <w:color w:val="FFFFFF"/>
                          <w:kern w:val="24"/>
                          <w:sz w:val="56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/>
                          <w:kern w:val="24"/>
                          <w:szCs w:val="4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Cs w:val="40"/>
                        </w:rPr>
                        <w:t>产品</w:t>
                      </w:r>
                      <w:r w:rsidR="00ED2813"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Cs w:val="40"/>
                        </w:rPr>
                        <w:t>专员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5045075</wp:posOffset>
            </wp:positionH>
            <wp:positionV relativeFrom="paragraph">
              <wp:posOffset>-722630</wp:posOffset>
            </wp:positionV>
            <wp:extent cx="899795" cy="1297940"/>
            <wp:effectExtent l="9525" t="9525" r="24130" b="26035"/>
            <wp:wrapNone/>
            <wp:docPr id="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9794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1F4D78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-912495</wp:posOffset>
                </wp:positionV>
                <wp:extent cx="6061075" cy="1656080"/>
                <wp:effectExtent l="0" t="0" r="15875" b="1270"/>
                <wp:wrapNone/>
                <wp:docPr id="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075" cy="16560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2392680" y="0"/>
                            </a:cxn>
                            <a:cxn ang="0">
                              <a:pos x="2237697" y="655320"/>
                            </a:cxn>
                            <a:cxn ang="0">
                              <a:pos x="0" y="655320"/>
                            </a:cxn>
                            <a:cxn ang="0">
                              <a:pos x="0" y="0"/>
                            </a:cxn>
                          </a:cxnLst>
                          <a:rect l="0" t="0" r="0" b="0"/>
                          <a:pathLst>
                            <a:path w="2392680" h="655320">
                              <a:moveTo>
                                <a:pt x="0" y="0"/>
                              </a:moveTo>
                              <a:lnTo>
                                <a:pt x="2392680" y="0"/>
                              </a:lnTo>
                              <a:lnTo>
                                <a:pt x="2237697" y="655320"/>
                              </a:lnTo>
                              <a:lnTo>
                                <a:pt x="0" y="6553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D6EE">
                            <a:alpha val="56078"/>
                          </a:srgbClr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121A387C" id="矩形 3" o:spid="_x0000_s1026" style="position:absolute;left:0;text-align:left;margin-left:62.25pt;margin-top:-71.85pt;width:477.25pt;height:130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92680,65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" path="m,l2392680,,2237697,655320,,655320,,xe" fillcolor="#bdd6ee" stroked="f" strokeweight="1pt">
                <v:fill opacity="36751f"/>
                <v:path arrowok="t" o:connecttype="custom" o:connectlocs="0,0;2392680,0;2237697,655320;0,655320;0,0" o:connectangles="0,0,0,0,0" textboxrect="0,0,2392680,65532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-912495</wp:posOffset>
                </wp:positionV>
                <wp:extent cx="2505710" cy="1656080"/>
                <wp:effectExtent l="0" t="0" r="8890" b="1270"/>
                <wp:wrapNone/>
                <wp:docPr id="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6560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2392680" y="0"/>
                            </a:cxn>
                            <a:cxn ang="0">
                              <a:pos x="1996440" y="716280"/>
                            </a:cxn>
                            <a:cxn ang="0">
                              <a:pos x="0" y="716280"/>
                            </a:cxn>
                            <a:cxn ang="0">
                              <a:pos x="0" y="0"/>
                            </a:cxn>
                          </a:cxnLst>
                          <a:rect l="0" t="0" r="0" b="0"/>
                          <a:pathLst>
                            <a:path w="2392680" h="716280">
                              <a:moveTo>
                                <a:pt x="0" y="0"/>
                              </a:moveTo>
                              <a:lnTo>
                                <a:pt x="2392680" y="0"/>
                              </a:lnTo>
                              <a:lnTo>
                                <a:pt x="1996440" y="716280"/>
                              </a:lnTo>
                              <a:lnTo>
                                <a:pt x="0" y="716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D78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141C4C2B" id="矩形 2" o:spid="_x0000_s1026" style="position:absolute;left:0;text-align:left;margin-left:-90.8pt;margin-top:-71.85pt;width:197.3pt;height:130.4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92680,71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" path="m,l2392680,,1996440,716280,,716280,,xe" fillcolor="#1f4d78" stroked="f" strokeweight="1pt">
                <v:path arrowok="t" o:connecttype="custom" o:connectlocs="0,0;2392680,0;1996440,716280;0,716280;0,0" o:connectangles="0,0,0,0,0" textboxrect="0,0,2392680,716280"/>
              </v:shape>
            </w:pict>
          </mc:Fallback>
        </mc:AlternateContent>
      </w:r>
    </w:p>
    <w:p w:rsidR="00EF7873" w:rsidRDefault="00EF7873"/>
    <w:p w:rsidR="00EF7873" w:rsidRDefault="0010062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1122680</wp:posOffset>
                </wp:positionV>
                <wp:extent cx="0" cy="7524115"/>
                <wp:effectExtent l="4445" t="0" r="14605" b="635"/>
                <wp:wrapNone/>
                <wp:docPr id="19" name="自选图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1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D7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D97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117" o:spid="_x0000_s1026" type="#_x0000_t32" style="position:absolute;left:0;text-align:left;margin-left:-43.85pt;margin-top:88.4pt;width:0;height:592.4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" strokecolor="#1f4d78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7894955</wp:posOffset>
                </wp:positionV>
                <wp:extent cx="215900" cy="215900"/>
                <wp:effectExtent l="0" t="0" r="12700" b="12700"/>
                <wp:wrapNone/>
                <wp:docPr id="23" name="自选图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diamond">
                          <a:avLst/>
                        </a:prstGeom>
                        <a:solidFill>
                          <a:srgbClr val="1F4D78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65B5274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自选图形 120" o:spid="_x0000_s1026" type="#_x0000_t4" style="position:absolute;left:0;text-align:left;margin-left:-52.35pt;margin-top:621.65pt;width:17pt;height:1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" fillcolor="#1f4d7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6534150</wp:posOffset>
                </wp:positionV>
                <wp:extent cx="215900" cy="215900"/>
                <wp:effectExtent l="0" t="0" r="12700" b="12700"/>
                <wp:wrapNone/>
                <wp:docPr id="21" name="自选图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diamond">
                          <a:avLst/>
                        </a:prstGeom>
                        <a:solidFill>
                          <a:srgbClr val="1F4D78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2A59D08" id="自选图形 119" o:spid="_x0000_s1026" type="#_x0000_t4" style="position:absolute;left:0;text-align:left;margin-left:-52.35pt;margin-top:514.5pt;width:17pt;height:1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" fillcolor="#1f4d7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2557780</wp:posOffset>
                </wp:positionV>
                <wp:extent cx="215900" cy="215900"/>
                <wp:effectExtent l="0" t="0" r="12700" b="12700"/>
                <wp:wrapNone/>
                <wp:docPr id="20" name="自选图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diamond">
                          <a:avLst/>
                        </a:prstGeom>
                        <a:solidFill>
                          <a:srgbClr val="1F4D78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AD6D3CB" id="自选图形 118" o:spid="_x0000_s1026" type="#_x0000_t4" style="position:absolute;left:0;text-align:left;margin-left:-52.4pt;margin-top:201.4pt;width:17pt;height:1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" fillcolor="#1f4d7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908685</wp:posOffset>
                </wp:positionV>
                <wp:extent cx="215900" cy="215900"/>
                <wp:effectExtent l="0" t="0" r="12700" b="12700"/>
                <wp:wrapNone/>
                <wp:docPr id="17" name="自选图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diamond">
                          <a:avLst/>
                        </a:prstGeom>
                        <a:solidFill>
                          <a:srgbClr val="1F4D78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33C149B" id="自选图形 116" o:spid="_x0000_s1026" type="#_x0000_t4" style="position:absolute;left:0;text-align:left;margin-left:-52.35pt;margin-top:71.55pt;width:17pt;height:1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" fillcolor="#1f4d7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841375</wp:posOffset>
                </wp:positionV>
                <wp:extent cx="940435" cy="320040"/>
                <wp:effectExtent l="0" t="0" r="0" b="0"/>
                <wp:wrapNone/>
                <wp:docPr id="1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7873" w:rsidRDefault="0010062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color w:val="1F4E79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9" type="#_x0000_t202" style="position:absolute;left:0;text-align:left;margin-left:-25.75pt;margin-top:66.25pt;width:74.05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" filled="f" stroked="f">
                <v:textbox style="mso-fit-shape-to-text:t">
                  <w:txbxContent>
                    <w:p w:rsidR="00EF7873" w:rsidRDefault="0010062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color w:val="1F4E79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-313055</wp:posOffset>
                </wp:positionH>
                <wp:positionV relativeFrom="paragraph">
                  <wp:posOffset>1122680</wp:posOffset>
                </wp:positionV>
                <wp:extent cx="6299835" cy="1139825"/>
                <wp:effectExtent l="0" t="0" r="0" b="0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957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7873" w:rsidRDefault="0010062D" w:rsidP="00ED281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多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互联网产品相关工作经历，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有千万级别的工具类和门户类产品经验；</w:t>
                            </w:r>
                          </w:p>
                          <w:p w:rsidR="00EF7873" w:rsidRDefault="0010062D" w:rsidP="00ED281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有丰富的活动策划和产品推广经历，熟悉线上线下活动策划工作流程；</w:t>
                            </w:r>
                          </w:p>
                          <w:p w:rsidR="00EF7873" w:rsidRDefault="0010062D" w:rsidP="00ED281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熟悉Axure/Visio/MS Project/Mindjet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/tower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等工具的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具备较强的数据分析能力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EF7873" w:rsidRDefault="0010062D" w:rsidP="00ED281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具有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良好的沟通表达能力，能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很好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的与开发人员对接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沟通，提升项目的推动效率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30" type="#_x0000_t202" style="position:absolute;left:0;text-align:left;margin-left:-24.65pt;margin-top:88.4pt;width:496.05pt;height:89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" filled="f" stroked="f">
                <v:textbox>
                  <w:txbxContent>
                    <w:p w:rsidR="00EF7873" w:rsidRDefault="0010062D" w:rsidP="00ED281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年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多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互联网产品相关工作经历，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有千万级别的工具类和门户类产品经验；</w:t>
                      </w:r>
                    </w:p>
                    <w:p w:rsidR="00EF7873" w:rsidRDefault="0010062D" w:rsidP="00ED281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有丰富的活动策划和产品推广经历，熟悉线上线下活动策划工作流程；</w:t>
                      </w:r>
                    </w:p>
                    <w:p w:rsidR="00EF7873" w:rsidRDefault="0010062D" w:rsidP="00ED281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熟悉Axure/Visio/MS Project/Mindjet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/tower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等工具的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使用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具备较强的数据分析能力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；</w:t>
                      </w:r>
                    </w:p>
                    <w:p w:rsidR="00EF7873" w:rsidRDefault="0010062D" w:rsidP="00ED281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具有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良好的沟通表达能力，能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很好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的与开发人员对接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沟通，提升项目的推动效率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2491105</wp:posOffset>
                </wp:positionV>
                <wp:extent cx="994410" cy="320040"/>
                <wp:effectExtent l="0" t="0" r="0" b="0"/>
                <wp:wrapNone/>
                <wp:docPr id="4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F7873" w:rsidRDefault="0010062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31" type="#_x0000_t202" style="position:absolute;left:0;text-align:left;margin-left:-25.75pt;margin-top:196.15pt;width:78.3pt;height: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" filled="f" stroked="f">
                <v:textbox style="mso-fit-shape-to-text:t">
                  <w:txbxContent>
                    <w:p w:rsidR="00EF7873" w:rsidRDefault="0010062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2792730</wp:posOffset>
                </wp:positionV>
                <wp:extent cx="6299835" cy="3614420"/>
                <wp:effectExtent l="0" t="0" r="0" b="0"/>
                <wp:wrapNone/>
                <wp:docPr id="22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3395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7873" w:rsidRDefault="0010062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2016.0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~至今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信息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科技有限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产品专员</w:t>
                            </w:r>
                          </w:p>
                          <w:p w:rsidR="00EF7873" w:rsidRDefault="0010062D" w:rsidP="00ED281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负责公司相关项目的流程图和原型图制作、PRD文档撰写工作，跟进研发、测试，上线后对此项目进行总结；</w:t>
                            </w:r>
                          </w:p>
                          <w:p w:rsidR="00EF7873" w:rsidRDefault="0010062D" w:rsidP="00ED281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项目的进度和风险把控，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跟进研发、测试、UI进行产品实施工作，对产品迭代进行最终验收，推动设计方案在开发结果的最终实现，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保证项目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按时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上线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EF7873" w:rsidRPr="00ED2813" w:rsidRDefault="0010062D" w:rsidP="00ED281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跟踪产品发布情况，收集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用户反馈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其他部门对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产品的反馈意见和建议，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整理成产品跟踪反馈报告，结合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产品的相关核心数据统计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分析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，挖掘用户需求，优化产品功能并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提出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设计的迭代需求。</w:t>
                            </w:r>
                          </w:p>
                          <w:p w:rsidR="00EF7873" w:rsidRDefault="00EF7873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kern w:val="24"/>
                                <w:sz w:val="22"/>
                              </w:rPr>
                            </w:pPr>
                          </w:p>
                          <w:p w:rsidR="00EF7873" w:rsidRDefault="0010062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2016.03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XXXXX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网络科技有限公司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kern w:val="24"/>
                                <w:sz w:val="22"/>
                              </w:rPr>
                              <w:t>产品专员</w:t>
                            </w:r>
                          </w:p>
                          <w:p w:rsidR="00EF7873" w:rsidRDefault="0010062D" w:rsidP="00ED281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进行需求分析，写需求说明，制作产品原型图，跟踪产品测试，产品维护，解决产品问题；</w:t>
                            </w:r>
                          </w:p>
                          <w:p w:rsidR="00EF7873" w:rsidRDefault="0010062D" w:rsidP="00ED281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 xml:space="preserve">负责产品需求收集、整理与跟进； </w:t>
                            </w:r>
                          </w:p>
                          <w:p w:rsidR="00EF7873" w:rsidRDefault="0010062D" w:rsidP="00ED281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 xml:space="preserve">对产品反馈进行调研和数据分析，提出产品改进建议，为产品优化提供指导； </w:t>
                            </w:r>
                          </w:p>
                          <w:p w:rsidR="00EF7873" w:rsidRDefault="0010062D" w:rsidP="00ED281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相关产品的原型设计工作，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整理甲方需求并制定工作计划，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做好相关工作的分配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EF7873" w:rsidRDefault="0010062D" w:rsidP="00ED281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协助产品经理进行版本迭代的流程建设和优化，参与相关产品部分基础功能策划工作。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32" style="position:absolute;left:0;text-align:left;margin-left:-24.65pt;margin-top:219.9pt;width:496.05pt;height:28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" filled="f" stroked="f">
                <v:textbox>
                  <w:txbxContent>
                    <w:p w:rsidR="00EF7873" w:rsidRDefault="0010062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kern w:val="24"/>
                          <w:sz w:val="22"/>
                        </w:rPr>
                        <w:t>2016.0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kern w:val="24"/>
                          <w:sz w:val="22"/>
                        </w:rPr>
                        <w:t>~至今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kern w:val="24"/>
                          <w:sz w:val="22"/>
                        </w:rPr>
                        <w:t>X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kern w:val="24"/>
                          <w:sz w:val="22"/>
                        </w:rPr>
                        <w:t>信息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>科技有限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kern w:val="24"/>
                          <w:sz w:val="22"/>
                        </w:rPr>
                        <w:t>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kern w:val="24"/>
                          <w:sz w:val="22"/>
                        </w:rPr>
                        <w:t>产品专员</w:t>
                      </w:r>
                    </w:p>
                    <w:p w:rsidR="00EF7873" w:rsidRDefault="0010062D" w:rsidP="00ED281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负责公司相关项目的流程图和原型图制作、PRD文档撰写工作，跟进研发、测试，上线后对此项目进行总结；</w:t>
                      </w:r>
                    </w:p>
                    <w:p w:rsidR="00EF7873" w:rsidRDefault="0010062D" w:rsidP="00ED281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负责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项目的进度和风险把控，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跟进研发、测试、UI进行产品实施工作，对产品迭代进行最终验收，推动设计方案在开发结果的最终实现，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保证项目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按时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上线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；</w:t>
                      </w:r>
                    </w:p>
                    <w:p w:rsidR="00EF7873" w:rsidRPr="00ED2813" w:rsidRDefault="0010062D" w:rsidP="00ED281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跟踪产品发布情况，收集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用户反馈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其他部门对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产品的反馈意见和建议，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并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整理成产品跟踪反馈报告，结合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产品的相关核心数据统计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分析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，挖掘用户需求，优化产品功能并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提出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设计的迭代需求。</w:t>
                      </w:r>
                    </w:p>
                    <w:p w:rsidR="00EF7873" w:rsidRDefault="00EF7873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1F4E79"/>
                          <w:kern w:val="24"/>
                          <w:sz w:val="22"/>
                        </w:rPr>
                      </w:pPr>
                    </w:p>
                    <w:p w:rsidR="00EF7873" w:rsidRDefault="0010062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>2016.03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kern w:val="24"/>
                          <w:sz w:val="22"/>
                        </w:rPr>
                        <w:t>X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>XXXXX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kern w:val="24"/>
                          <w:sz w:val="22"/>
                        </w:rPr>
                        <w:t>网络科技有限公司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2"/>
                        </w:rPr>
                        <w:tab/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kern w:val="24"/>
                          <w:sz w:val="22"/>
                        </w:rPr>
                        <w:t>产品专员</w:t>
                      </w:r>
                    </w:p>
                    <w:p w:rsidR="00EF7873" w:rsidRDefault="0010062D" w:rsidP="00ED281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进行需求分析，写需求说明，制作产品原型图，跟踪产品测试，产品维护，解决产品问题；</w:t>
                      </w:r>
                    </w:p>
                    <w:p w:rsidR="00EF7873" w:rsidRDefault="0010062D" w:rsidP="00ED281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 xml:space="preserve">负责产品需求收集、整理与跟进； </w:t>
                      </w:r>
                    </w:p>
                    <w:p w:rsidR="00EF7873" w:rsidRDefault="0010062D" w:rsidP="00ED281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 xml:space="preserve">对产品反馈进行调研和数据分析，提出产品改进建议，为产品优化提供指导； </w:t>
                      </w:r>
                    </w:p>
                    <w:p w:rsidR="00EF7873" w:rsidRDefault="0010062D" w:rsidP="00ED281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负责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相关产品的原型设计工作，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整理甲方需求并制定工作计划，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做好相关工作的分配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；</w:t>
                      </w:r>
                    </w:p>
                    <w:p w:rsidR="00EF7873" w:rsidRDefault="0010062D" w:rsidP="00ED281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协助产品经理进行版本迭代的流程建设和优化，参与相关产品部分基础功能策划工作。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7828280</wp:posOffset>
                </wp:positionV>
                <wp:extent cx="1197610" cy="396875"/>
                <wp:effectExtent l="0" t="0" r="0" b="0"/>
                <wp:wrapNone/>
                <wp:docPr id="2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F7873" w:rsidRDefault="0010062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kern w:val="24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33" type="#_x0000_t202" style="position:absolute;left:0;text-align:left;margin-left:-25.75pt;margin-top:616.4pt;width:94.3pt;height:3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" filled="f" stroked="f">
                <v:textbox>
                  <w:txbxContent>
                    <w:p w:rsidR="00EF7873" w:rsidRDefault="0010062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kern w:val="24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6483350</wp:posOffset>
                </wp:positionV>
                <wp:extent cx="1007110" cy="377190"/>
                <wp:effectExtent l="0" t="0" r="0" b="0"/>
                <wp:wrapNone/>
                <wp:docPr id="29" name="文本框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41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7873" w:rsidRDefault="0010062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E79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34" type="#_x0000_t202" style="position:absolute;left:0;text-align:left;margin-left:-25.75pt;margin-top:510.5pt;width:79.3pt;height:2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" filled="f" stroked="f">
                <v:textbox>
                  <w:txbxContent>
                    <w:p w:rsidR="00EF7873" w:rsidRDefault="0010062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/>
                          <w:bCs/>
                          <w:color w:val="1F4E79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-313055</wp:posOffset>
                </wp:positionH>
                <wp:positionV relativeFrom="paragraph">
                  <wp:posOffset>6731000</wp:posOffset>
                </wp:positionV>
                <wp:extent cx="6264275" cy="864235"/>
                <wp:effectExtent l="0" t="0" r="0" b="0"/>
                <wp:wrapNone/>
                <wp:docPr id="16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957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7873" w:rsidRDefault="0010062D" w:rsidP="00ED281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英语四级证书</w:t>
                            </w:r>
                          </w:p>
                          <w:p w:rsidR="00EF7873" w:rsidRDefault="0010062D" w:rsidP="00ED281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熟练掌握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Word、Excel、PPT等office办公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的使用</w:t>
                            </w:r>
                          </w:p>
                          <w:p w:rsidR="00EF7873" w:rsidRDefault="0010062D" w:rsidP="00ED281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熟悉Axure、Visio2.了解和运用交互设计、用户体验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-24.65pt;margin-top:530pt;width:493.25pt;height:68.0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" filled="f" stroked="f">
                <v:textbox>
                  <w:txbxContent>
                    <w:p w:rsidR="00EF7873" w:rsidRDefault="0010062D" w:rsidP="00ED281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大学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英语四级证书</w:t>
                      </w:r>
                    </w:p>
                    <w:p w:rsidR="00EF7873" w:rsidRDefault="0010062D" w:rsidP="00ED281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熟练掌握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Word、Excel、PPT等office办公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软件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的使用</w:t>
                      </w:r>
                    </w:p>
                    <w:p w:rsidR="00EF7873" w:rsidRDefault="0010062D" w:rsidP="00ED281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熟悉Axure、Visio2.了解和运用交互设计、用户体验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8120380</wp:posOffset>
                </wp:positionV>
                <wp:extent cx="6299835" cy="665480"/>
                <wp:effectExtent l="0" t="0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389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7873" w:rsidRDefault="0010062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kern w:val="24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/>
                                <w:kern w:val="24"/>
                                <w:sz w:val="22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kern w:val="24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kern w:val="24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/>
                                <w:kern w:val="24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kern w:val="24"/>
                                <w:sz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/>
                                <w:kern w:val="24"/>
                                <w:sz w:val="22"/>
                              </w:rPr>
                              <w:t xml:space="preserve"> 安徽师范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kern w:val="24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/>
                                <w:kern w:val="24"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kern w:val="24"/>
                                <w:sz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/>
                                <w:kern w:val="24"/>
                                <w:sz w:val="22"/>
                              </w:rPr>
                              <w:t xml:space="preserve">计算机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kern w:val="24"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/>
                                <w:kern w:val="24"/>
                                <w:sz w:val="22"/>
                              </w:rPr>
                              <w:t>本科</w:t>
                            </w:r>
                          </w:p>
                          <w:p w:rsidR="00EF7873" w:rsidRDefault="0010062D" w:rsidP="00ED281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在校期间连续两年荣获年度优秀学生专业奖学金（前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％）。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6" type="#_x0000_t202" style="position:absolute;left:0;text-align:left;margin-left:-24.65pt;margin-top:639.4pt;width:496.05pt;height:5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" filled="f" stroked="f">
                <v:textbox>
                  <w:txbxContent>
                    <w:p w:rsidR="00EF7873" w:rsidRDefault="0010062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/>
                          <w:color w:val="1F4E79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F4E79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F4E79"/>
                          <w:kern w:val="24"/>
                          <w:sz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F4E79"/>
                          <w:kern w:val="24"/>
                          <w:sz w:val="22"/>
                        </w:rPr>
                        <w:t>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F4E79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F4E79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F4E79"/>
                          <w:kern w:val="24"/>
                          <w:sz w:val="22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F4E79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F4E79"/>
                          <w:kern w:val="24"/>
                          <w:sz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F4E79"/>
                          <w:kern w:val="24"/>
                          <w:sz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F4E79"/>
                          <w:kern w:val="24"/>
                          <w:sz w:val="22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F4E79"/>
                          <w:kern w:val="24"/>
                          <w:sz w:val="22"/>
                        </w:rPr>
                        <w:t xml:space="preserve"> 安徽师范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F4E79"/>
                          <w:kern w:val="24"/>
                          <w:sz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F4E79"/>
                          <w:kern w:val="24"/>
                          <w:sz w:val="22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F4E79"/>
                          <w:kern w:val="24"/>
                          <w:sz w:val="22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F4E79"/>
                          <w:kern w:val="24"/>
                          <w:sz w:val="22"/>
                        </w:rPr>
                        <w:t xml:space="preserve">计算机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F4E79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F4E79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F4E79"/>
                          <w:kern w:val="24"/>
                          <w:sz w:val="22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F4E79"/>
                          <w:kern w:val="24"/>
                          <w:sz w:val="22"/>
                        </w:rPr>
                        <w:t>本科</w:t>
                      </w:r>
                    </w:p>
                    <w:p w:rsidR="00EF7873" w:rsidRDefault="0010062D" w:rsidP="00ED281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在校期间连续两年荣获年度优秀学生专业奖学金（前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％）。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7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A3D" w:rsidRDefault="00C26A3D" w:rsidP="00ED2813">
      <w:r>
        <w:separator/>
      </w:r>
    </w:p>
  </w:endnote>
  <w:endnote w:type="continuationSeparator" w:id="0">
    <w:p w:rsidR="00C26A3D" w:rsidRDefault="00C26A3D" w:rsidP="00ED2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A3D" w:rsidRDefault="00C26A3D" w:rsidP="00ED2813">
      <w:r>
        <w:separator/>
      </w:r>
    </w:p>
  </w:footnote>
  <w:footnote w:type="continuationSeparator" w:id="0">
    <w:p w:rsidR="00C26A3D" w:rsidRDefault="00C26A3D" w:rsidP="00ED2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505B0"/>
    <w:multiLevelType w:val="hybridMultilevel"/>
    <w:tmpl w:val="186AEAF2"/>
    <w:lvl w:ilvl="0" w:tplc="D756929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1F4D7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13D29"/>
    <w:rsid w:val="00030B24"/>
    <w:rsid w:val="0003398C"/>
    <w:rsid w:val="00035334"/>
    <w:rsid w:val="0010062D"/>
    <w:rsid w:val="0021422E"/>
    <w:rsid w:val="00236A12"/>
    <w:rsid w:val="00246339"/>
    <w:rsid w:val="002816AD"/>
    <w:rsid w:val="00310396"/>
    <w:rsid w:val="00321F6A"/>
    <w:rsid w:val="0032465B"/>
    <w:rsid w:val="003D2335"/>
    <w:rsid w:val="00400624"/>
    <w:rsid w:val="004660E8"/>
    <w:rsid w:val="004721DB"/>
    <w:rsid w:val="004C7048"/>
    <w:rsid w:val="004D7CC6"/>
    <w:rsid w:val="0050138B"/>
    <w:rsid w:val="00581531"/>
    <w:rsid w:val="005925AB"/>
    <w:rsid w:val="005A17FB"/>
    <w:rsid w:val="005B4C10"/>
    <w:rsid w:val="006D76D1"/>
    <w:rsid w:val="007079EC"/>
    <w:rsid w:val="00725436"/>
    <w:rsid w:val="00725463"/>
    <w:rsid w:val="00750289"/>
    <w:rsid w:val="00777A6F"/>
    <w:rsid w:val="00806B63"/>
    <w:rsid w:val="008447F7"/>
    <w:rsid w:val="00845B5A"/>
    <w:rsid w:val="008A1FF6"/>
    <w:rsid w:val="008C0D48"/>
    <w:rsid w:val="008C2598"/>
    <w:rsid w:val="00904E25"/>
    <w:rsid w:val="0091154A"/>
    <w:rsid w:val="00950235"/>
    <w:rsid w:val="009B3198"/>
    <w:rsid w:val="00A000EE"/>
    <w:rsid w:val="00A10D4F"/>
    <w:rsid w:val="00A249BB"/>
    <w:rsid w:val="00A473E3"/>
    <w:rsid w:val="00A579DA"/>
    <w:rsid w:val="00AB1C0F"/>
    <w:rsid w:val="00AB35A4"/>
    <w:rsid w:val="00AC2E52"/>
    <w:rsid w:val="00B01AE1"/>
    <w:rsid w:val="00B07514"/>
    <w:rsid w:val="00B46CC4"/>
    <w:rsid w:val="00B76FB7"/>
    <w:rsid w:val="00BB4533"/>
    <w:rsid w:val="00C26A3D"/>
    <w:rsid w:val="00C3537F"/>
    <w:rsid w:val="00C73486"/>
    <w:rsid w:val="00CD370D"/>
    <w:rsid w:val="00CE719A"/>
    <w:rsid w:val="00D000A5"/>
    <w:rsid w:val="00D00CC8"/>
    <w:rsid w:val="00DB1CB5"/>
    <w:rsid w:val="00E20613"/>
    <w:rsid w:val="00E66726"/>
    <w:rsid w:val="00ED2813"/>
    <w:rsid w:val="00EE7E4E"/>
    <w:rsid w:val="00EF7873"/>
    <w:rsid w:val="00F22967"/>
    <w:rsid w:val="00F24AB9"/>
    <w:rsid w:val="00F5460E"/>
    <w:rsid w:val="00F61CD9"/>
    <w:rsid w:val="00F9389C"/>
    <w:rsid w:val="18954769"/>
    <w:rsid w:val="30213D29"/>
    <w:rsid w:val="4FF0602A"/>
    <w:rsid w:val="6D535020"/>
    <w:rsid w:val="7B4D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1F245A"/>
  <w15:docId w15:val="{12131B54-D823-4440-BC7B-6A4207CC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styleId="a5">
    <w:name w:val="header"/>
    <w:basedOn w:val="a"/>
    <w:link w:val="a6"/>
    <w:rsid w:val="00ED2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D2813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ED2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D281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w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yunying</cp:lastModifiedBy>
  <cp:revision>54</cp:revision>
  <dcterms:created xsi:type="dcterms:W3CDTF">2018-04-19T07:52:00Z</dcterms:created>
  <dcterms:modified xsi:type="dcterms:W3CDTF">2018-07-30T12:11:00Z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