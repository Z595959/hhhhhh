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FB" w:rsidRDefault="00670AC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4909185</wp:posOffset>
            </wp:positionH>
            <wp:positionV relativeFrom="paragraph">
              <wp:posOffset>-560070</wp:posOffset>
            </wp:positionV>
            <wp:extent cx="864235" cy="1246505"/>
            <wp:effectExtent l="0" t="0" r="12065" b="10795"/>
            <wp:wrapNone/>
            <wp:docPr id="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-1311275</wp:posOffset>
                </wp:positionH>
                <wp:positionV relativeFrom="paragraph">
                  <wp:posOffset>-933450</wp:posOffset>
                </wp:positionV>
                <wp:extent cx="7884160" cy="188595"/>
                <wp:effectExtent l="0" t="0" r="2540" b="1905"/>
                <wp:wrapNone/>
                <wp:docPr id="16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1885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64219F4" id="矩形 114" o:spid="_x0000_s1026" style="position:absolute;left:0;text-align:left;margin-left:-103.25pt;margin-top:-73.5pt;width:620.8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-680085</wp:posOffset>
                </wp:positionH>
                <wp:positionV relativeFrom="paragraph">
                  <wp:posOffset>-276225</wp:posOffset>
                </wp:positionV>
                <wp:extent cx="4394835" cy="503555"/>
                <wp:effectExtent l="0" t="0" r="0" b="0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593A99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>大表哥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56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56"/>
                                <w:szCs w:val="40"/>
                              </w:rPr>
                              <w:t xml:space="preserve">   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>应聘岗位</w:t>
                            </w:r>
                            <w:r w:rsidR="00670AC5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>：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>产品总监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 xml:space="preserve"> /</w:t>
                            </w:r>
                            <w:r w:rsidR="00670AC5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 xml:space="preserve"> </w:t>
                            </w:r>
                            <w:r w:rsidR="00670AC5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>产品</w:t>
                            </w:r>
                            <w:r w:rsidR="00670AC5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40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53.55pt;margin-top:-21.75pt;width:346.05pt;height:39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" filled="f" stroked="f">
                <v:textbox>
                  <w:txbxContent>
                    <w:p w:rsidR="00A214FB" w:rsidRDefault="00593A99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56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44"/>
                          <w:szCs w:val="44"/>
                        </w:rPr>
                        <w:t>大表哥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56"/>
                          <w:szCs w:val="4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56"/>
                          <w:szCs w:val="40"/>
                        </w:rPr>
                        <w:t xml:space="preserve">   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40"/>
                        </w:rPr>
                        <w:t>应聘岗位</w:t>
                      </w:r>
                      <w:r w:rsidR="00670AC5"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40"/>
                        </w:rPr>
                        <w:t>：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40"/>
                        </w:rPr>
                        <w:t>产品总监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40"/>
                        </w:rPr>
                        <w:t xml:space="preserve"> /</w:t>
                      </w:r>
                      <w:r w:rsidR="00670AC5"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40"/>
                        </w:rPr>
                        <w:t xml:space="preserve"> </w:t>
                      </w:r>
                      <w:r w:rsidR="00670AC5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40"/>
                        </w:rPr>
                        <w:t>产品</w:t>
                      </w:r>
                      <w:r w:rsidR="00670AC5"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40"/>
                        </w:rPr>
                        <w:t>经理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158115</wp:posOffset>
                </wp:positionV>
                <wp:extent cx="4104640" cy="389255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42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138-0000-0000           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>23456789@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  <w:szCs w:val="19"/>
                              </w:rPr>
                              <w:t xml:space="preserve">qq.com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7" type="#_x0000_t202" style="position:absolute;margin-left:-24.7pt;margin-top:12.45pt;width:323.2pt;height: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" filled="f" stroked="f">
                <v:textbox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42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19"/>
                        </w:rPr>
                        <w:t>138-0000-0000           1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19"/>
                        </w:rPr>
                        <w:t>23456789@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  <w:szCs w:val="19"/>
                        </w:rPr>
                        <w:t xml:space="preserve">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266065</wp:posOffset>
                </wp:positionV>
                <wp:extent cx="179705" cy="179705"/>
                <wp:effectExtent l="0" t="0" r="10795" b="1397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0502"/>
                            </a:cxn>
                            <a:cxn ang="0">
                              <a:pos x="0" y="141681"/>
                            </a:cxn>
                            <a:cxn ang="0">
                              <a:pos x="625" y="137387"/>
                            </a:cxn>
                            <a:cxn ang="0">
                              <a:pos x="1953" y="123961"/>
                            </a:cxn>
                            <a:cxn ang="0">
                              <a:pos x="37031" y="50818"/>
                            </a:cxn>
                            <a:cxn ang="0">
                              <a:pos x="161015" y="6245"/>
                            </a:cxn>
                            <a:cxn ang="0">
                              <a:pos x="243436" y="48632"/>
                            </a:cxn>
                            <a:cxn ang="0">
                              <a:pos x="280077" y="168924"/>
                            </a:cxn>
                            <a:cxn ang="0">
                              <a:pos x="210546" y="268140"/>
                            </a:cxn>
                            <a:cxn ang="0">
                              <a:pos x="133281" y="286094"/>
                            </a:cxn>
                            <a:cxn ang="0">
                              <a:pos x="82265" y="273448"/>
                            </a:cxn>
                            <a:cxn ang="0">
                              <a:pos x="19844" y="217088"/>
                            </a:cxn>
                            <a:cxn ang="0">
                              <a:pos x="1797" y="165724"/>
                            </a:cxn>
                            <a:cxn ang="0">
                              <a:pos x="0" y="150502"/>
                            </a:cxn>
                            <a:cxn ang="0">
                              <a:pos x="178280" y="239569"/>
                            </a:cxn>
                            <a:cxn ang="0">
                              <a:pos x="186093" y="238789"/>
                            </a:cxn>
                            <a:cxn ang="0">
                              <a:pos x="204530" y="230280"/>
                            </a:cxn>
                            <a:cxn ang="0">
                              <a:pos x="208593" y="217088"/>
                            </a:cxn>
                            <a:cxn ang="0">
                              <a:pos x="192890" y="192577"/>
                            </a:cxn>
                            <a:cxn ang="0">
                              <a:pos x="174687" y="188049"/>
                            </a:cxn>
                            <a:cxn ang="0">
                              <a:pos x="161484" y="194138"/>
                            </a:cxn>
                            <a:cxn ang="0">
                              <a:pos x="149765" y="193826"/>
                            </a:cxn>
                            <a:cxn ang="0">
                              <a:pos x="138515" y="183912"/>
                            </a:cxn>
                            <a:cxn ang="0">
                              <a:pos x="113593" y="144023"/>
                            </a:cxn>
                            <a:cxn ang="0">
                              <a:pos x="105859" y="120058"/>
                            </a:cxn>
                            <a:cxn ang="0">
                              <a:pos x="112265" y="107178"/>
                            </a:cxn>
                            <a:cxn ang="0">
                              <a:pos x="120859" y="101714"/>
                            </a:cxn>
                            <a:cxn ang="0">
                              <a:pos x="128984" y="85633"/>
                            </a:cxn>
                            <a:cxn ang="0">
                              <a:pos x="113750" y="54409"/>
                            </a:cxn>
                            <a:cxn ang="0">
                              <a:pos x="107109" y="51754"/>
                            </a:cxn>
                            <a:cxn ang="0">
                              <a:pos x="90468" y="58624"/>
                            </a:cxn>
                            <a:cxn ang="0">
                              <a:pos x="73359" y="96093"/>
                            </a:cxn>
                            <a:cxn ang="0">
                              <a:pos x="79531" y="128332"/>
                            </a:cxn>
                            <a:cxn ang="0">
                              <a:pos x="105078" y="179540"/>
                            </a:cxn>
                            <a:cxn ang="0">
                              <a:pos x="137187" y="221771"/>
                            </a:cxn>
                            <a:cxn ang="0">
                              <a:pos x="178280" y="239569"/>
                            </a:cxn>
                          </a:cxnLst>
                          <a:rect l="0" t="0" r="0" b="0"/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2EC1162" id="Freeform 5" o:spid="_x0000_s1026" style="position:absolute;left:0;text-align:left;margin-left:-44.65pt;margin-top:20.95pt;width:14.1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82,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" path="m,1928v,-38,,-75,,-113c3,1797,6,1778,8,1760v6,-57,8,-115,17,-172c82,1231,227,914,474,651,905,192,1437,,2061,80v416,53,770,238,1055,543c3521,1059,3682,1577,3585,2164v-93,562,-400,986,-890,1271c2391,3612,2058,3685,1706,3665v-228,-13,-446,-65,-653,-162c712,3345,446,3104,254,2781,132,2578,55,2358,23,2123,14,2058,8,1993,,1928xm2282,3069v28,-2,64,-4,100,-10c2471,3044,2552,3013,2618,2950v49,-46,74,-102,52,-169c2630,2659,2564,2553,2469,2467v-67,-60,-146,-86,-233,-58c2178,2428,2122,2458,2067,2487v-52,27,-104,30,-150,-4c1866,2446,1814,2404,1773,2356,1641,2202,1543,2026,1454,1845v-47,-97,-90,-197,-99,-307c1350,1467,1368,1408,1437,1373v39,-20,76,-44,110,-70c1613,1251,1658,1183,1651,1097,1639,939,1569,806,1456,697v-20,-20,-56,-31,-85,-34c1286,656,1219,699,1158,751,1012,877,949,1042,939,1231v-8,144,30,280,79,413c1105,1874,1216,2091,1345,2300v120,193,246,382,411,541c1899,2980,2070,3062,2282,3069xe" fillcolor="black" stroked="f">
                <v:path arrowok="t" o:connecttype="custom" o:connectlocs="0,150502;0,141681;625,137387;1953,123961;37031,50818;161015,6245;243436,48632;280077,168924;210546,268140;133281,286094;82265,273448;19844,217088;1797,165724;0,150502;178280,239569;186093,238789;204530,230280;208593,217088;192890,192577;174687,188049;161484,194138;149765,193826;138515,183912;113593,144023;105859,120058;112265,107178;120859,101714;128984,85633;113750,54409;107109,51754;90468,58624;73359,96093;79531,128332;105078,179540;137187,221771;178280,239569" o:connectangles="0,0,0,0,0,0,0,0,0,0,0,0,0,0,0,0,0,0,0,0,0,0,0,0,0,0,0,0,0,0,0,0,0,0,0,0" textboxrect="0,0,3682,3685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266065</wp:posOffset>
                </wp:positionV>
                <wp:extent cx="179705" cy="179705"/>
                <wp:effectExtent l="0" t="0" r="10795" b="10795"/>
                <wp:wrapNone/>
                <wp:docPr id="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4097" y="0"/>
                            </a:cxn>
                            <a:cxn ang="0">
                              <a:pos x="287655" y="144043"/>
                            </a:cxn>
                            <a:cxn ang="0">
                              <a:pos x="143235" y="287547"/>
                            </a:cxn>
                            <a:cxn ang="0">
                              <a:pos x="0" y="143828"/>
                            </a:cxn>
                            <a:cxn ang="0">
                              <a:pos x="61109" y="88667"/>
                            </a:cxn>
                            <a:cxn ang="0">
                              <a:pos x="143774" y="160419"/>
                            </a:cxn>
                            <a:cxn ang="0">
                              <a:pos x="226546" y="88667"/>
                            </a:cxn>
                            <a:cxn ang="0">
                              <a:pos x="61109" y="88667"/>
                            </a:cxn>
                            <a:cxn ang="0">
                              <a:pos x="226438" y="204375"/>
                            </a:cxn>
                            <a:cxn ang="0">
                              <a:pos x="165868" y="152446"/>
                            </a:cxn>
                            <a:cxn ang="0">
                              <a:pos x="143774" y="170761"/>
                            </a:cxn>
                            <a:cxn ang="0">
                              <a:pos x="121356" y="152446"/>
                            </a:cxn>
                            <a:cxn ang="0">
                              <a:pos x="61109" y="204375"/>
                            </a:cxn>
                            <a:cxn ang="0">
                              <a:pos x="226438" y="204375"/>
                            </a:cxn>
                            <a:cxn ang="0">
                              <a:pos x="232042" y="198881"/>
                            </a:cxn>
                            <a:cxn ang="0">
                              <a:pos x="232042" y="94269"/>
                            </a:cxn>
                            <a:cxn ang="0">
                              <a:pos x="171472" y="146521"/>
                            </a:cxn>
                            <a:cxn ang="0">
                              <a:pos x="232042" y="198881"/>
                            </a:cxn>
                            <a:cxn ang="0">
                              <a:pos x="55397" y="198988"/>
                            </a:cxn>
                            <a:cxn ang="0">
                              <a:pos x="116075" y="146521"/>
                            </a:cxn>
                            <a:cxn ang="0">
                              <a:pos x="55397" y="94161"/>
                            </a:cxn>
                            <a:cxn ang="0">
                              <a:pos x="55397" y="198988"/>
                            </a:cxn>
                          </a:cxnLst>
                          <a:rect l="0" t="0" r="0" b="0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77B0778" id="Freeform 9" o:spid="_x0000_s1026" style="position:absolute;left:0;text-align:left;margin-left:100.85pt;margin-top:20.95pt;width:14.1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6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black" stroked="f">
                <v:path arrowok="t" o:connecttype="custom" o:connectlocs="0,143828;144097,0;287655,144043;143235,287547;0,143828;61109,88667;143774,160419;226546,88667;61109,88667;226438,204375;165868,152446;143774,170761;121356,152446;61109,204375;226438,204375;232042,198881;232042,94269;171472,146521;232042,198881;55397,198988;116075,146521;55397,94161;55397,198988" o:connectangles="0,0,0,0,0,0,0,0,0,0,0,0,0,0,0,0,0,0,0,0,0,0,0" textboxrect="0,0,2669,2670"/>
                <o:lock v:ext="edit" verticies="t"/>
              </v:shape>
            </w:pict>
          </mc:Fallback>
        </mc:AlternateContent>
      </w:r>
    </w:p>
    <w:p w:rsidR="00A214FB" w:rsidRDefault="00A214FB"/>
    <w:p w:rsidR="00A214FB" w:rsidRDefault="00670A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8249920</wp:posOffset>
                </wp:positionV>
                <wp:extent cx="5436235" cy="0"/>
                <wp:effectExtent l="0" t="0" r="0" b="0"/>
                <wp:wrapNone/>
                <wp:docPr id="15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FA0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13" o:spid="_x0000_s1026" type="#_x0000_t32" style="position:absolute;left:0;text-align:left;margin-left:37.2pt;margin-top:649.6pt;width:428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7135495</wp:posOffset>
                </wp:positionV>
                <wp:extent cx="5436235" cy="0"/>
                <wp:effectExtent l="0" t="0" r="0" b="0"/>
                <wp:wrapNone/>
                <wp:docPr id="14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2BEF" id="自选图形 112" o:spid="_x0000_s1026" type="#_x0000_t32" style="position:absolute;left:0;text-align:left;margin-left:37.95pt;margin-top:561.85pt;width:428.0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2289810</wp:posOffset>
                </wp:positionV>
                <wp:extent cx="5436235" cy="0"/>
                <wp:effectExtent l="0" t="0" r="0" b="0"/>
                <wp:wrapNone/>
                <wp:docPr id="12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352B9" id="自选图形 111" o:spid="_x0000_s1026" type="#_x0000_t32" style="position:absolute;left:0;text-align:left;margin-left:37.15pt;margin-top:180.3pt;width:428.0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803910</wp:posOffset>
                </wp:positionV>
                <wp:extent cx="5436235" cy="0"/>
                <wp:effectExtent l="0" t="0" r="0" b="0"/>
                <wp:wrapNone/>
                <wp:docPr id="11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2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86E3" id="自选图形 110" o:spid="_x0000_s1026" type="#_x0000_t32" style="position:absolute;left:0;text-align:left;margin-left:37.15pt;margin-top:63.3pt;width:428.0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-684530</wp:posOffset>
                </wp:positionH>
                <wp:positionV relativeFrom="paragraph">
                  <wp:posOffset>961390</wp:posOffset>
                </wp:positionV>
                <wp:extent cx="6719570" cy="1080770"/>
                <wp:effectExtent l="0" t="0" r="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有多年产品策划经验，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有多个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成功产品经验；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有较好的用户需求分析能力，具备独立产品设计和规划能力（熟练使用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Axure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Xmind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等产品设计工具），撰写产品文档的能力，熟悉产品设计理念和方法，熟练掌握产品需求分析、设计技巧；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有良好的沟通能力与团队协作能力；能独立跟进项目，多方协调完成项目。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8" type="#_x0000_t202" style="position:absolute;left:0;text-align:left;margin-left:-53.9pt;margin-top:75.7pt;width:529.1pt;height:85.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" filled="f" stroked="f">
                <v:textbox>
                  <w:txbxContent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有多年产品策划经验，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有多个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成功产品经验；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有较好的用户需求分析能力，具备独立产品设计和规划能力（熟练使用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Axure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Xmind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等产品设计工具），撰写产品文档的能力，熟悉产品设计理念和方法，熟练掌握产品需求分析、设计技巧；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有良好的沟通能力与团队协作能力；能独立跟进项目，多方协调完成项目。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2449830</wp:posOffset>
                </wp:positionV>
                <wp:extent cx="6659880" cy="4304665"/>
                <wp:effectExtent l="0" t="0" r="0" b="0"/>
                <wp:wrapNone/>
                <wp:docPr id="22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3395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2016.03~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信息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科技有限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产品经理</w:t>
                            </w:r>
                          </w:p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内容：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负责产品设计，输出产品设计说明文档和原型；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管控项目进度，负责项目优先级裁定，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根据优先级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开展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负责发起产品立项评审会，向其它职能部门宣讲产品，促成产品立项达成；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跟踪产品发布情况，收集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用户反馈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其他部门对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产品的反馈意见和建议，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整理成产品跟踪反馈报告，结合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产品的相关核心数据统计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，挖掘用户需求，优化产品功能并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提出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设计的迭代需求；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负责产品上线落地后的用户使用反馈、持续输出版本迭代优化设计、客户培训，以及与售后、运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维及其它部门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的产品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讯息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传达交接。</w:t>
                            </w:r>
                          </w:p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业绩：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领导项目组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人，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通过不断的版本迭代和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优化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，留存由项目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初期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40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提升到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66%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2014.06~2016.02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网络科技有限公司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产品专员</w:t>
                            </w:r>
                          </w:p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内容：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负责公司网站和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界面设计与功能细节规划，包括整体规划和具体的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产品细案策划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负责用户需求分析，寻找用户痛点，绘制流程图、原型稿、撰写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PRD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文档，输出产品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demo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负责项目的合作沟通和项目执行推进，实现产品的上线与迭代；负责产品的上线后的持续跟进及日常运营；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参与产品测试，负责产品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优先级的制定，负责发起产品验收评审会；</w:t>
                            </w:r>
                          </w:p>
                          <w:p w:rsidR="00A214FB" w:rsidRDefault="00670A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参与部分功能技术研发和售前售后支持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9" style="position:absolute;left:0;text-align:left;margin-left:-53.9pt;margin-top:192.9pt;width:524.4pt;height:33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" filled="f" stroked="f">
                <v:textbox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2016.03~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信息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科技有限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产品经理</w:t>
                      </w:r>
                    </w:p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内容：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负责产品设计，输出产品设计说明文档和原型；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管控项目进度，负责项目优先级裁定，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根据优先级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开展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工作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负责发起产品立项评审会，向其它职能部门宣讲产品，促成产品立项达成；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跟踪产品发布情况，收集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用户反馈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其他部门对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产品的反馈意见和建议，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整理成产品跟踪反馈报告，结合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产品的相关核心数据统计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分析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，挖掘用户需求，优化产品功能并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提出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设计的迭代需求；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负责产品上线落地后的用户使用反馈、持续输出版本迭代优化设计、客户培训，以及与售后、运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维及其它部门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的产品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讯息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传达交接。</w:t>
                      </w:r>
                    </w:p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业绩：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领导项目组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12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人，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通过不断的版本迭代和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优化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，留存由项目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初期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40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%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提升到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  <w:t>66%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2014.06~2016.02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网络科技有限公司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产品专员</w:t>
                      </w:r>
                    </w:p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内容：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负责公司网站和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APP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界面设计与功能细节规划，包括整体规划和具体的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产品细案策划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负责用户需求分析，寻找用户痛点，绘制流程图、原型稿、撰写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PRD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文档，输出产品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demo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负责项目的合作沟通和项目执行推进，实现产品的上线与迭代；负责产品的上线后的持续跟进及日常运营；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参与产品测试，负责产品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1"/>
                        </w:rPr>
                        <w:t>优先级的制定，负责发起产品验收评审会；</w:t>
                      </w:r>
                    </w:p>
                    <w:p w:rsidR="00A214FB" w:rsidRDefault="00670AC5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参与部分功能技术研发和售前售后支持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工作。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2113915</wp:posOffset>
                </wp:positionV>
                <wp:extent cx="994410" cy="396240"/>
                <wp:effectExtent l="0" t="0" r="0" b="0"/>
                <wp:wrapNone/>
                <wp:docPr id="4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0" type="#_x0000_t202" style="position:absolute;left:0;text-align:left;margin-left:-42.25pt;margin-top:166.45pt;width:78.3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" filled="f" stroked="f">
                <v:textbox style="mso-fit-shape-to-text:t"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6927850</wp:posOffset>
                </wp:positionV>
                <wp:extent cx="1007110" cy="418465"/>
                <wp:effectExtent l="0" t="0" r="0" b="0"/>
                <wp:wrapNone/>
                <wp:docPr id="29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41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31" type="#_x0000_t202" style="position:absolute;left:0;text-align:left;margin-left:-42.25pt;margin-top:545.5pt;width:79.3pt;height: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" filled="f" stroked="f">
                <v:textbox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8058785</wp:posOffset>
                </wp:positionV>
                <wp:extent cx="1197610" cy="39624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32" type="#_x0000_t202" style="position:absolute;left:0;text-align:left;margin-left:-42.25pt;margin-top:634.55pt;width:94.3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" filled="f" stroked="f">
                <v:textbox style="mso-fit-shape-to-text:t"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FFFFF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614680</wp:posOffset>
                </wp:positionV>
                <wp:extent cx="940435" cy="396240"/>
                <wp:effectExtent l="0" t="0" r="0" b="0"/>
                <wp:wrapNone/>
                <wp:docPr id="1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3" type="#_x0000_t202" style="position:absolute;left:0;text-align:left;margin-left:-42.25pt;margin-top:48.4pt;width:74.0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" filled="f" stroked="f">
                <v:textbox style="mso-fit-shape-to-text:t"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FFFFF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-684530</wp:posOffset>
                </wp:positionH>
                <wp:positionV relativeFrom="paragraph">
                  <wp:posOffset>7303135</wp:posOffset>
                </wp:positionV>
                <wp:extent cx="6901815" cy="60325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154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2016.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03~2017.02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负责人</w:t>
                            </w:r>
                          </w:p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2014.06~2016.02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负责人</w:t>
                            </w:r>
                          </w:p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4" type="#_x0000_t202" style="position:absolute;left:0;text-align:left;margin-left:-53.9pt;margin-top:575.05pt;width:543.45pt;height:47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" filled="f" stroked="f">
                <v:textbox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2016.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03~2017.02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产品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负责人</w:t>
                      </w:r>
                    </w:p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2014.06~2016.02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产品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ab/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2"/>
                        </w:rPr>
                        <w:t>负责人</w:t>
                      </w:r>
                    </w:p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8396605</wp:posOffset>
                </wp:positionV>
                <wp:extent cx="6901815" cy="389255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38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14FB" w:rsidRDefault="00670AC5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安徽师范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5" type="#_x0000_t202" style="position:absolute;left:0;text-align:left;margin-left:-53.9pt;margin-top:661.15pt;width:543.4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" filled="f" stroked="f">
                <v:textbox>
                  <w:txbxContent>
                    <w:p w:rsidR="00A214FB" w:rsidRDefault="00670AC5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安徽师范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计算机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666115</wp:posOffset>
                </wp:positionV>
                <wp:extent cx="1080135" cy="287655"/>
                <wp:effectExtent l="0" t="0" r="5715" b="17145"/>
                <wp:wrapNone/>
                <wp:docPr id="7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80135" cy="287655"/>
                        </a:xfrm>
                        <a:prstGeom prst="homePlate">
                          <a:avLst>
                            <a:gd name="adj" fmla="val 23346"/>
                          </a:avLst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15" o:spid="_x0000_s1036" type="#_x0000_t15" style="position:absolute;left:0;text-align:left;margin-left:-47.9pt;margin-top:52.45pt;width:85.05pt;height:22.65pt;rotation:180;flip:x 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" adj="20257" fillcolor="black" stroked="f">
                <v:textbox>
                  <w:txbxContent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6992620</wp:posOffset>
                </wp:positionV>
                <wp:extent cx="1080135" cy="287655"/>
                <wp:effectExtent l="0" t="0" r="5715" b="17145"/>
                <wp:wrapNone/>
                <wp:docPr id="9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80135" cy="287655"/>
                        </a:xfrm>
                        <a:prstGeom prst="homePlate">
                          <a:avLst>
                            <a:gd name="adj" fmla="val 23346"/>
                          </a:avLst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37" type="#_x0000_t15" style="position:absolute;left:0;text-align:left;margin-left:-47.9pt;margin-top:550.6pt;width:85.05pt;height:22.65pt;rotation:180;flip:x y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" adj="20257" fillcolor="black" stroked="f">
                <v:textbox>
                  <w:txbxContent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2152015</wp:posOffset>
                </wp:positionV>
                <wp:extent cx="1080135" cy="287655"/>
                <wp:effectExtent l="0" t="0" r="5715" b="17145"/>
                <wp:wrapNone/>
                <wp:docPr id="8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80135" cy="287655"/>
                        </a:xfrm>
                        <a:prstGeom prst="homePlate">
                          <a:avLst>
                            <a:gd name="adj" fmla="val 23346"/>
                          </a:avLst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38" type="#_x0000_t15" style="position:absolute;left:0;text-align:left;margin-left:-47.9pt;margin-top:169.45pt;width:85.05pt;height:22.65pt;rotation:180;flip:x y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" adj="20257" fillcolor="black" stroked="f">
                <v:textbox>
                  <w:txbxContent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8106410</wp:posOffset>
                </wp:positionV>
                <wp:extent cx="1080135" cy="287655"/>
                <wp:effectExtent l="0" t="0" r="5715" b="17145"/>
                <wp:wrapNone/>
                <wp:docPr id="10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80135" cy="287655"/>
                        </a:xfrm>
                        <a:prstGeom prst="homePlate">
                          <a:avLst>
                            <a:gd name="adj" fmla="val 23346"/>
                          </a:avLst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A214FB" w:rsidRDefault="00A214FB">
                            <w:pPr>
                              <w:pStyle w:val="a3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39" type="#_x0000_t15" style="position:absolute;left:0;text-align:left;margin-left:-48.05pt;margin-top:638.3pt;width:85.05pt;height:22.65pt;rotation:180;flip:x y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" adj="20257" fillcolor="black" stroked="f">
                <v:textbox>
                  <w:txbxContent>
                    <w:p w:rsidR="00A214FB" w:rsidRDefault="00A214FB">
                      <w:pPr>
                        <w:pStyle w:val="a3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eastAsia="微软雅黑" w:hAnsi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AC5" w:rsidRDefault="00670AC5" w:rsidP="00593A99">
      <w:r>
        <w:separator/>
      </w:r>
    </w:p>
  </w:endnote>
  <w:endnote w:type="continuationSeparator" w:id="0">
    <w:p w:rsidR="00670AC5" w:rsidRDefault="00670AC5" w:rsidP="0059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AC5" w:rsidRDefault="00670AC5" w:rsidP="00593A99">
      <w:r>
        <w:separator/>
      </w:r>
    </w:p>
  </w:footnote>
  <w:footnote w:type="continuationSeparator" w:id="0">
    <w:p w:rsidR="00670AC5" w:rsidRDefault="00670AC5" w:rsidP="00593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43E"/>
    <w:multiLevelType w:val="multilevel"/>
    <w:tmpl w:val="038A743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13D29"/>
    <w:rsid w:val="00030B24"/>
    <w:rsid w:val="0003398C"/>
    <w:rsid w:val="00035334"/>
    <w:rsid w:val="00073FCD"/>
    <w:rsid w:val="00183A9B"/>
    <w:rsid w:val="00236A12"/>
    <w:rsid w:val="00310396"/>
    <w:rsid w:val="00321F6A"/>
    <w:rsid w:val="0032465B"/>
    <w:rsid w:val="003D15A8"/>
    <w:rsid w:val="003D2335"/>
    <w:rsid w:val="004660E8"/>
    <w:rsid w:val="004721DB"/>
    <w:rsid w:val="004C7048"/>
    <w:rsid w:val="004D7CC6"/>
    <w:rsid w:val="0050138B"/>
    <w:rsid w:val="00501EA9"/>
    <w:rsid w:val="00593A99"/>
    <w:rsid w:val="005A17FB"/>
    <w:rsid w:val="005B4C10"/>
    <w:rsid w:val="00641BEE"/>
    <w:rsid w:val="00670AC5"/>
    <w:rsid w:val="006D76D1"/>
    <w:rsid w:val="007079EC"/>
    <w:rsid w:val="00724AB1"/>
    <w:rsid w:val="00725463"/>
    <w:rsid w:val="00737317"/>
    <w:rsid w:val="00750289"/>
    <w:rsid w:val="00777A6F"/>
    <w:rsid w:val="007A732A"/>
    <w:rsid w:val="00806B63"/>
    <w:rsid w:val="008447F7"/>
    <w:rsid w:val="00845B5A"/>
    <w:rsid w:val="008C0D48"/>
    <w:rsid w:val="008C2598"/>
    <w:rsid w:val="00904E25"/>
    <w:rsid w:val="00950235"/>
    <w:rsid w:val="009B3198"/>
    <w:rsid w:val="00A000EE"/>
    <w:rsid w:val="00A10D4F"/>
    <w:rsid w:val="00A214FB"/>
    <w:rsid w:val="00A473E3"/>
    <w:rsid w:val="00AB1C0F"/>
    <w:rsid w:val="00AB35A4"/>
    <w:rsid w:val="00AE3F0A"/>
    <w:rsid w:val="00AE69E6"/>
    <w:rsid w:val="00B01AE1"/>
    <w:rsid w:val="00B07514"/>
    <w:rsid w:val="00B46CC4"/>
    <w:rsid w:val="00B76FB7"/>
    <w:rsid w:val="00BC525D"/>
    <w:rsid w:val="00C3537F"/>
    <w:rsid w:val="00CD370D"/>
    <w:rsid w:val="00CE719A"/>
    <w:rsid w:val="00D000A5"/>
    <w:rsid w:val="00D91966"/>
    <w:rsid w:val="00DB1CB5"/>
    <w:rsid w:val="00DD1FEA"/>
    <w:rsid w:val="00E64DD4"/>
    <w:rsid w:val="00EE7E4E"/>
    <w:rsid w:val="00F5460E"/>
    <w:rsid w:val="00F61CD9"/>
    <w:rsid w:val="00F9389C"/>
    <w:rsid w:val="00FC3BCC"/>
    <w:rsid w:val="18954769"/>
    <w:rsid w:val="30213D29"/>
    <w:rsid w:val="42521908"/>
    <w:rsid w:val="4FF060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AE1DE"/>
  <w15:docId w15:val="{12131B54-D823-4440-BC7B-6A4207C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593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A99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A9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DELL</cp:lastModifiedBy>
  <cp:revision>52</cp:revision>
  <dcterms:created xsi:type="dcterms:W3CDTF">2018-04-19T07:52:00Z</dcterms:created>
  <dcterms:modified xsi:type="dcterms:W3CDTF">2018-07-27T08:58:00Z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